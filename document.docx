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Pr="003938F0" w:rsidRDefault="003B47A8">
      <w:pPr>
        <w:jc w:val="right"/>
        <w:rPr>
          <w:rFonts w:ascii="KoPub돋움체 Medium" w:eastAsia="KoPub돋움체 Medium"/>
          <w:sz w:val="32"/>
          <w:lang w:eastAsia="ko-KR"/>
        </w:rPr>
      </w:pPr>
    </w:p>
    <w:p w:rsidR="003B47A8" w:rsidRPr="003938F0" w:rsidRDefault="003B47A8">
      <w:pPr>
        <w:jc w:val="right"/>
        <w:rPr>
          <w:rFonts w:ascii="KoPub돋움체 Medium" w:eastAsia="KoPub돋움체 Medium"/>
          <w:sz w:val="32"/>
          <w:lang w:eastAsia="ko-KR"/>
        </w:rPr>
      </w:pPr>
    </w:p>
    <w:p w:rsidR="003B47A8" w:rsidRPr="003938F0" w:rsidRDefault="003B47A8">
      <w:pPr>
        <w:jc w:val="right"/>
        <w:rPr>
          <w:rFonts w:ascii="KoPub돋움체 Medium" w:eastAsia="KoPub돋움체 Medium"/>
          <w:sz w:val="32"/>
          <w:lang w:eastAsia="ko-KR"/>
        </w:rPr>
      </w:pPr>
    </w:p>
    <w:p w:rsidR="003B47A8" w:rsidRPr="003938F0" w:rsidRDefault="003B47A8">
      <w:pPr>
        <w:jc w:val="right"/>
        <w:rPr>
          <w:rFonts w:ascii="KoPub돋움체 Medium" w:eastAsia="KoPub돋움체 Medium"/>
          <w:sz w:val="32"/>
          <w:lang w:eastAsia="ko-KR"/>
        </w:rPr>
      </w:pPr>
    </w:p>
    <w:p w:rsidR="003B47A8" w:rsidRPr="003938F0" w:rsidRDefault="003B47A8">
      <w:pPr>
        <w:jc w:val="right"/>
        <w:rPr>
          <w:rFonts w:ascii="KoPub돋움체 Medium" w:eastAsia="KoPub돋움체 Medium"/>
          <w:sz w:val="32"/>
          <w:lang w:eastAsia="ko-KR"/>
        </w:rPr>
      </w:pPr>
    </w:p>
    <w:p w:rsidR="003B47A8" w:rsidRPr="003938F0" w:rsidRDefault="003B47A8">
      <w:pPr>
        <w:jc w:val="right"/>
        <w:rPr>
          <w:rFonts w:ascii="KoPub돋움체 Medium" w:eastAsia="KoPub돋움체 Medium"/>
          <w:sz w:val="32"/>
          <w:lang w:eastAsia="ko-KR"/>
        </w:rPr>
      </w:pPr>
    </w:p>
    <w:p w:rsidR="003B47A8" w:rsidRPr="003938F0" w:rsidRDefault="003B47A8">
      <w:pPr>
        <w:jc w:val="right"/>
        <w:rPr>
          <w:rFonts w:ascii="KoPub돋움체 Medium" w:eastAsia="KoPub돋움체 Medium"/>
          <w:sz w:val="32"/>
          <w:lang w:eastAsia="ko-KR"/>
        </w:rPr>
      </w:pPr>
    </w:p>
    <w:p w:rsidR="003B47A8" w:rsidRPr="003938F0" w:rsidRDefault="003B47A8">
      <w:pPr>
        <w:jc w:val="right"/>
        <w:rPr>
          <w:rFonts w:ascii="KoPub돋움체 Medium" w:eastAsia="KoPub돋움체 Medium"/>
          <w:sz w:val="32"/>
          <w:lang w:eastAsia="ko-KR"/>
        </w:rPr>
      </w:pPr>
    </w:p>
    <w:p w:rsidR="003B47A8" w:rsidRPr="003938F0" w:rsidRDefault="00BB1898" w:rsidP="003938F0">
      <w:pPr>
        <w:jc w:val="center"/>
        <w:rPr>
          <w:rFonts w:ascii="KoPub돋움체 Medium" w:eastAsia="KoPub돋움체 Medium"/>
          <w:sz w:val="48"/>
          <w:szCs w:val="48"/>
          <w:lang w:eastAsia="ko-KR"/>
        </w:rPr>
      </w:pPr>
      <w:r w:rsidRPr="003938F0">
        <w:rPr>
          <w:rFonts w:ascii="KoPub돋움체 Medium" w:eastAsia="KoPub돋움체 Medium" w:hint="eastAsia"/>
          <w:sz w:val="48"/>
          <w:szCs w:val="48"/>
          <w:lang w:eastAsia="ko-KR"/>
        </w:rPr>
        <w:t>시스템프로그래밍</w:t>
      </w:r>
      <w:r w:rsidR="003938F0">
        <w:rPr>
          <w:rFonts w:ascii="KoPub돋움체 Medium" w:eastAsia="KoPub돋움체 Medium"/>
          <w:sz w:val="48"/>
          <w:szCs w:val="48"/>
          <w:lang w:eastAsia="ko-KR"/>
        </w:rPr>
        <w:t xml:space="preserve"> </w:t>
      </w:r>
      <w:r w:rsidR="003938F0">
        <w:rPr>
          <w:rFonts w:ascii="KoPub돋움체 Medium" w:eastAsia="KoPub돋움체 Medium"/>
          <w:sz w:val="32"/>
          <w:szCs w:val="48"/>
          <w:lang w:eastAsia="ko-KR"/>
        </w:rPr>
        <w:t xml:space="preserve">_ </w:t>
      </w:r>
      <w:r w:rsidR="00A41EF8">
        <w:rPr>
          <w:rFonts w:ascii="KoPub돋움체 Medium" w:eastAsia="KoPub돋움체 Medium" w:hint="eastAsia"/>
          <w:sz w:val="32"/>
          <w:szCs w:val="48"/>
          <w:lang w:eastAsia="ko-KR"/>
        </w:rPr>
        <w:t>소정민</w:t>
      </w:r>
      <w:r w:rsidR="003938F0" w:rsidRPr="003938F0">
        <w:rPr>
          <w:rFonts w:ascii="KoPub돋움체 Medium" w:eastAsia="KoPub돋움체 Medium" w:hint="eastAsia"/>
          <w:sz w:val="32"/>
          <w:szCs w:val="48"/>
          <w:lang w:eastAsia="ko-KR"/>
        </w:rPr>
        <w:t xml:space="preserve"> 교수</w:t>
      </w:r>
    </w:p>
    <w:p w:rsidR="003B47A8" w:rsidRPr="003938F0" w:rsidRDefault="003938F0" w:rsidP="003938F0">
      <w:pPr>
        <w:pStyle w:val="a7"/>
        <w:spacing w:before="240"/>
        <w:jc w:val="center"/>
        <w:rPr>
          <w:rFonts w:ascii="KoPub돋움체 Medium" w:eastAsia="KoPub돋움체 Medium" w:hAnsi="돋움체"/>
          <w:sz w:val="48"/>
          <w:lang w:eastAsia="ko-KR"/>
        </w:rPr>
      </w:pPr>
      <w:r>
        <w:rPr>
          <w:rFonts w:ascii="KoPub돋움체 Medium" w:eastAsia="KoPub돋움체 Medium" w:hAnsi="돋움체" w:hint="eastAsia"/>
          <w:sz w:val="48"/>
          <w:lang w:eastAsia="ko-KR"/>
        </w:rPr>
        <w:t>A</w:t>
      </w:r>
      <w:r>
        <w:rPr>
          <w:rFonts w:ascii="KoPub돋움체 Medium" w:eastAsia="KoPub돋움체 Medium" w:hAnsi="돋움체"/>
          <w:sz w:val="48"/>
          <w:lang w:eastAsia="ko-KR"/>
        </w:rPr>
        <w:t xml:space="preserve">SSIGNMENT </w:t>
      </w:r>
      <w:r w:rsidR="00BB40FA">
        <w:rPr>
          <w:rFonts w:ascii="KoPub돋움체 Medium" w:eastAsia="KoPub돋움체 Medium" w:hAnsi="돋움체"/>
          <w:sz w:val="48"/>
          <w:lang w:eastAsia="ko-KR"/>
        </w:rPr>
        <w:t>3</w:t>
      </w:r>
    </w:p>
    <w:p w:rsidR="003B47A8" w:rsidRPr="003938F0" w:rsidRDefault="003B47A8">
      <w:pPr>
        <w:pStyle w:val="a7"/>
        <w:spacing w:before="240"/>
        <w:jc w:val="right"/>
        <w:rPr>
          <w:rFonts w:ascii="KoPub돋움체 Medium" w:eastAsia="KoPub돋움체 Medium"/>
          <w:b/>
          <w:sz w:val="48"/>
          <w:lang w:eastAsia="ko-KR"/>
        </w:rPr>
      </w:pPr>
    </w:p>
    <w:p w:rsidR="003B47A8" w:rsidRPr="003938F0" w:rsidRDefault="003B47A8">
      <w:pPr>
        <w:pStyle w:val="a7"/>
        <w:spacing w:before="240"/>
        <w:jc w:val="right"/>
        <w:rPr>
          <w:rFonts w:ascii="KoPub돋움체 Medium" w:eastAsia="KoPub돋움체 Medium"/>
          <w:b/>
          <w:sz w:val="48"/>
          <w:lang w:eastAsia="ko-KR"/>
        </w:rPr>
      </w:pPr>
    </w:p>
    <w:p w:rsidR="00530B24" w:rsidRPr="003938F0" w:rsidRDefault="00530B24">
      <w:pPr>
        <w:pStyle w:val="a7"/>
        <w:spacing w:before="240"/>
        <w:jc w:val="right"/>
        <w:rPr>
          <w:rFonts w:ascii="KoPub돋움체 Medium" w:eastAsia="KoPub돋움체 Medium"/>
          <w:b/>
          <w:sz w:val="48"/>
          <w:lang w:eastAsia="ko-KR"/>
        </w:rPr>
      </w:pPr>
    </w:p>
    <w:p w:rsidR="00530B24" w:rsidRPr="003938F0" w:rsidRDefault="00530B24">
      <w:pPr>
        <w:pStyle w:val="a7"/>
        <w:spacing w:before="240"/>
        <w:jc w:val="right"/>
        <w:rPr>
          <w:rFonts w:ascii="KoPub돋움체 Medium" w:eastAsia="KoPub돋움체 Medium"/>
          <w:b/>
          <w:sz w:val="48"/>
          <w:lang w:eastAsia="ko-KR"/>
        </w:rPr>
      </w:pPr>
    </w:p>
    <w:p w:rsidR="00090E4C" w:rsidRDefault="00090E4C">
      <w:pPr>
        <w:pStyle w:val="a7"/>
        <w:spacing w:before="240"/>
        <w:jc w:val="right"/>
        <w:rPr>
          <w:rFonts w:ascii="KoPub돋움체 Medium" w:eastAsia="KoPub돋움체 Medium"/>
          <w:b/>
          <w:sz w:val="48"/>
          <w:lang w:eastAsia="ko-KR"/>
        </w:rPr>
      </w:pPr>
    </w:p>
    <w:p w:rsidR="003B47A8" w:rsidRPr="003938F0" w:rsidRDefault="003B47A8">
      <w:pPr>
        <w:pStyle w:val="a7"/>
        <w:spacing w:before="240"/>
        <w:jc w:val="right"/>
        <w:rPr>
          <w:rFonts w:ascii="KoPub돋움체 Medium" w:eastAsia="KoPub돋움체 Medium"/>
          <w:b/>
          <w:sz w:val="48"/>
          <w:lang w:eastAsia="ko-KR"/>
        </w:rPr>
      </w:pPr>
      <w:r w:rsidRPr="003938F0">
        <w:rPr>
          <w:rFonts w:ascii="KoPub돋움체 Medium" w:eastAsia="KoPub돋움체 Medium" w:hint="eastAsia"/>
          <w:b/>
          <w:sz w:val="48"/>
          <w:lang w:eastAsia="ko-KR"/>
        </w:rPr>
        <w:t xml:space="preserve">서강대학교 </w:t>
      </w:r>
      <w:r w:rsidR="00A41EF8">
        <w:rPr>
          <w:rFonts w:ascii="KoPub돋움체 Medium" w:eastAsia="KoPub돋움체 Medium" w:hint="eastAsia"/>
          <w:b/>
          <w:sz w:val="48"/>
          <w:lang w:eastAsia="ko-KR"/>
        </w:rPr>
        <w:t>경영학/</w:t>
      </w:r>
      <w:r w:rsidRPr="003938F0">
        <w:rPr>
          <w:rFonts w:ascii="KoPub돋움체 Medium" w:eastAsia="KoPub돋움체 Medium" w:hint="eastAsia"/>
          <w:b/>
          <w:sz w:val="48"/>
          <w:lang w:eastAsia="ko-KR"/>
        </w:rPr>
        <w:t>컴퓨터</w:t>
      </w:r>
      <w:r w:rsidR="00A41EF8">
        <w:rPr>
          <w:rFonts w:ascii="KoPub돋움체 Medium" w:eastAsia="KoPub돋움체 Medium" w:hint="eastAsia"/>
          <w:b/>
          <w:sz w:val="48"/>
          <w:lang w:eastAsia="ko-KR"/>
        </w:rPr>
        <w:t>공학</w:t>
      </w:r>
    </w:p>
    <w:p w:rsidR="003B47A8" w:rsidRPr="003938F0" w:rsidRDefault="003938F0">
      <w:pPr>
        <w:pStyle w:val="a7"/>
        <w:spacing w:before="240"/>
        <w:jc w:val="right"/>
        <w:rPr>
          <w:rFonts w:ascii="KoPub돋움체 Medium" w:eastAsia="KoPub돋움체 Medium"/>
          <w:b/>
          <w:sz w:val="48"/>
          <w:lang w:eastAsia="ko-KR"/>
        </w:rPr>
      </w:pPr>
      <w:r>
        <w:rPr>
          <w:rFonts w:ascii="KoPub돋움체 Medium" w:eastAsia="KoPub돋움체 Medium"/>
          <w:b/>
          <w:sz w:val="48"/>
          <w:lang w:eastAsia="ko-KR"/>
        </w:rPr>
        <w:t>20150959</w:t>
      </w:r>
      <w:r>
        <w:rPr>
          <w:rFonts w:ascii="KoPub돋움체 Medium" w:eastAsia="KoPub돋움체 Medium" w:hint="eastAsia"/>
          <w:b/>
          <w:sz w:val="48"/>
          <w:lang w:eastAsia="ko-KR"/>
        </w:rPr>
        <w:t>정서원</w:t>
      </w:r>
    </w:p>
    <w:p w:rsidR="003B47A8" w:rsidRPr="003938F0" w:rsidRDefault="003B47A8">
      <w:pPr>
        <w:pStyle w:val="a8"/>
        <w:jc w:val="right"/>
        <w:rPr>
          <w:rFonts w:ascii="KoPub돋움체 Medium" w:eastAsia="KoPub돋움체 Medium"/>
          <w:lang w:eastAsia="ko-KR"/>
        </w:rPr>
        <w:sectPr w:rsidR="003B47A8" w:rsidRPr="003938F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Pr="003938F0" w:rsidRDefault="003B47A8">
      <w:pPr>
        <w:pStyle w:val="a4"/>
        <w:rPr>
          <w:rFonts w:ascii="KoPub돋움체 Medium" w:eastAsia="KoPub돋움체 Medium"/>
          <w:lang w:eastAsia="ko-KR"/>
        </w:rPr>
      </w:pPr>
      <w:r w:rsidRPr="003938F0">
        <w:rPr>
          <w:rFonts w:ascii="KoPub돋움체 Medium" w:eastAsia="KoPub돋움체 Medium" w:hint="eastAsia"/>
          <w:lang w:eastAsia="ko-KR"/>
        </w:rPr>
        <w:lastRenderedPageBreak/>
        <w:t>목 차</w:t>
      </w:r>
    </w:p>
    <w:p w:rsidR="000E5441" w:rsidRPr="003938F0" w:rsidRDefault="003B47A8">
      <w:pPr>
        <w:pStyle w:val="10"/>
        <w:tabs>
          <w:tab w:val="left" w:pos="432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sz w:val="24"/>
          <w:szCs w:val="24"/>
        </w:rPr>
        <w:fldChar w:fldCharType="begin"/>
      </w:r>
      <w:r w:rsidRPr="003938F0">
        <w:rPr>
          <w:rFonts w:ascii="KoPub돋움체 Medium" w:eastAsia="KoPub돋움체 Medium" w:hint="eastAsia"/>
          <w:sz w:val="24"/>
          <w:szCs w:val="24"/>
          <w:lang w:eastAsia="ko-KR"/>
        </w:rPr>
        <w:instrText xml:space="preserve"> TOC \o "1-3" </w:instrText>
      </w:r>
      <w:r w:rsidRPr="003938F0">
        <w:rPr>
          <w:rFonts w:ascii="KoPub돋움체 Medium" w:eastAsia="KoPub돋움체 Medium" w:hint="eastAsia"/>
          <w:sz w:val="24"/>
          <w:szCs w:val="24"/>
        </w:rPr>
        <w:fldChar w:fldCharType="separate"/>
      </w:r>
      <w:r w:rsidR="000E5441" w:rsidRPr="003938F0">
        <w:rPr>
          <w:rFonts w:ascii="KoPub돋움체 Medium" w:eastAsia="KoPub돋움체 Medium" w:hint="eastAsia"/>
          <w:noProof/>
          <w:lang w:eastAsia="ko-KR"/>
        </w:rPr>
        <w:t>1.</w:t>
      </w:r>
      <w:r w:rsidR="000E5441"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="000E5441" w:rsidRPr="003938F0">
        <w:rPr>
          <w:rFonts w:ascii="KoPub돋움체 Medium" w:eastAsia="KoPub돋움체 Medium" w:hint="eastAsia"/>
          <w:noProof/>
          <w:lang w:eastAsia="ko-KR"/>
        </w:rPr>
        <w:t>프로그램 개요</w:t>
      </w:r>
      <w:r w:rsidR="000E5441"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5</w:t>
      </w:r>
    </w:p>
    <w:p w:rsidR="000E5441" w:rsidRPr="003938F0" w:rsidRDefault="000E5441">
      <w:pPr>
        <w:pStyle w:val="10"/>
        <w:tabs>
          <w:tab w:val="left" w:pos="432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noProof/>
          <w:lang w:eastAsia="ko-KR"/>
        </w:rPr>
        <w:t>2.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noProof/>
          <w:lang w:eastAsia="ko-KR"/>
        </w:rPr>
        <w:t>프로그램 설명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5</w:t>
      </w:r>
    </w:p>
    <w:p w:rsidR="000E5441" w:rsidRPr="003938F0" w:rsidRDefault="000E5441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noProof/>
          <w:lang w:eastAsia="ko-KR"/>
        </w:rPr>
        <w:t>2.1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noProof/>
          <w:lang w:eastAsia="ko-KR"/>
        </w:rPr>
        <w:t>프로그램 흐름도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5</w:t>
      </w:r>
    </w:p>
    <w:p w:rsidR="000E5441" w:rsidRPr="003938F0" w:rsidRDefault="000E5441">
      <w:pPr>
        <w:pStyle w:val="10"/>
        <w:tabs>
          <w:tab w:val="left" w:pos="432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 정의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모듈 이름 : </w:t>
      </w:r>
      <w:r w:rsidR="00F45589">
        <w:rPr>
          <w:rFonts w:ascii="KoPub돋움체 Medium" w:eastAsia="KoPub돋움체 Medium"/>
          <w:bCs/>
          <w:noProof/>
          <w:lang w:eastAsia="ko-KR"/>
        </w:rPr>
        <w:t xml:space="preserve">int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main(</w:t>
      </w:r>
      <w:r w:rsidR="00F45589">
        <w:rPr>
          <w:rFonts w:ascii="KoPub돋움체 Medium" w:eastAsia="KoPub돋움체 Medium"/>
          <w:bCs/>
          <w:noProof/>
          <w:lang w:eastAsia="ko-KR"/>
        </w:rPr>
        <w:t>void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3.1.1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3.1.2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noProof/>
          <w:lang w:eastAsia="ko-KR"/>
        </w:rPr>
        <w:t>사용 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모듈 이름: </w:t>
      </w:r>
      <w:r w:rsidR="00F45589"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help_func</w:t>
      </w:r>
      <w:r w:rsidR="00F45589">
        <w:rPr>
          <w:rFonts w:ascii="KoPub돋움체 Medium" w:eastAsia="KoPub돋움체 Medium"/>
          <w:bCs/>
          <w:noProof/>
          <w:lang w:eastAsia="ko-KR"/>
        </w:rPr>
        <w:t>(void)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3.2.1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3.2.2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noProof/>
          <w:lang w:eastAsia="ko-KR"/>
        </w:rPr>
        <w:t>사용 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3.3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 w:rsidR="00F45589"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 </w:t>
      </w:r>
      <w:r w:rsidR="00F45589">
        <w:rPr>
          <w:rFonts w:ascii="KoPub돋움체 Medium" w:eastAsia="KoPub돋움체 Medium"/>
          <w:bCs/>
          <w:noProof/>
          <w:lang w:eastAsia="ko-KR"/>
        </w:rPr>
        <w:t xml:space="preserve">int </w:t>
      </w:r>
      <w:r w:rsidR="00A41EF8">
        <w:rPr>
          <w:rFonts w:ascii="KoPub돋움체 Medium" w:eastAsia="KoPub돋움체 Medium"/>
          <w:bCs/>
          <w:noProof/>
          <w:lang w:eastAsia="ko-KR"/>
        </w:rPr>
        <w:t>dir_func</w:t>
      </w:r>
      <w:r w:rsidR="00F45589">
        <w:rPr>
          <w:rFonts w:ascii="KoPub돋움체 Medium" w:eastAsia="KoPub돋움체 Medium"/>
          <w:bCs/>
          <w:noProof/>
          <w:lang w:eastAsia="ko-KR"/>
        </w:rPr>
        <w:t>(void)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3.3.1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3.3.2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noProof/>
          <w:lang w:eastAsia="ko-KR"/>
        </w:rPr>
        <w:t>사용</w:t>
      </w:r>
      <w:r w:rsidR="00F45589">
        <w:rPr>
          <w:rFonts w:ascii="KoPub돋움체 Medium" w:eastAsia="KoPub돋움체 Medium" w:hint="eastAsia"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6</w:t>
      </w:r>
    </w:p>
    <w:p w:rsidR="000E5441" w:rsidRPr="003938F0" w:rsidRDefault="000E5441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3.4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 w:rsidR="00F45589"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F45589"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check_history_num_func</w:t>
      </w:r>
      <w:r w:rsidR="00F45589">
        <w:rPr>
          <w:rFonts w:ascii="KoPub돋움체 Medium" w:eastAsia="KoPub돋움체 Medium"/>
          <w:bCs/>
          <w:noProof/>
          <w:lang w:eastAsia="ko-KR"/>
        </w:rPr>
        <w:t>(void)</w:t>
      </w:r>
      <w:r w:rsidRPr="003938F0">
        <w:rPr>
          <w:rFonts w:ascii="KoPub돋움체 Medium" w:eastAsia="KoPub돋움체 Medium" w:hint="eastAsia"/>
          <w:noProof/>
        </w:rPr>
        <w:tab/>
      </w:r>
      <w:r w:rsidR="001644E6">
        <w:rPr>
          <w:rFonts w:ascii="KoPub돋움체 Medium" w:eastAsia="KoPub돋움체 Medium"/>
          <w:noProof/>
        </w:rPr>
        <w:t>6</w:t>
      </w:r>
    </w:p>
    <w:p w:rsidR="000E5441" w:rsidRPr="003938F0" w:rsidRDefault="000E5441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3.4.1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</w:rPr>
        <w:tab/>
      </w:r>
      <w:r w:rsidR="001644E6">
        <w:rPr>
          <w:rFonts w:ascii="KoPub돋움체 Medium" w:eastAsia="KoPub돋움체 Medium"/>
          <w:noProof/>
        </w:rPr>
        <w:t>6</w:t>
      </w:r>
    </w:p>
    <w:p w:rsidR="000E5441" w:rsidRPr="003938F0" w:rsidRDefault="000E5441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3.4.2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noProof/>
          <w:lang w:eastAsia="ko-KR"/>
        </w:rPr>
        <w:t>사용</w:t>
      </w:r>
      <w:r w:rsidR="00F45589">
        <w:rPr>
          <w:rFonts w:ascii="KoPub돋움체 Medium" w:eastAsia="KoPub돋움체 Medium" w:hint="eastAsia"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0E5441" w:rsidRPr="003938F0" w:rsidRDefault="000E5441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3.5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 w:rsidR="00F45589"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F45589"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add_history_func</w:t>
      </w:r>
      <w:r w:rsidR="00F45589">
        <w:rPr>
          <w:rFonts w:ascii="KoPub돋움체 Medium" w:eastAsia="KoPub돋움체 Medium"/>
          <w:bCs/>
          <w:noProof/>
          <w:lang w:eastAsia="ko-KR"/>
        </w:rPr>
        <w:t>(char* fullcmd)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0E5441" w:rsidRPr="003938F0" w:rsidRDefault="000E5441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3.5.1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0E5441" w:rsidRDefault="000E5441">
      <w:pPr>
        <w:pStyle w:val="30"/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3.5.2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 w:rsidR="00F45589"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6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show_history_func</w:t>
      </w:r>
      <w:r>
        <w:rPr>
          <w:rFonts w:ascii="KoPub돋움체 Medium" w:eastAsia="KoPub돋움체 Medium"/>
          <w:bCs/>
          <w:noProof/>
          <w:lang w:eastAsia="ko-KR"/>
        </w:rPr>
        <w:t>(void)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6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6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7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dump_func</w:t>
      </w:r>
      <w:r>
        <w:rPr>
          <w:rFonts w:ascii="KoPub돋움체 Medium" w:eastAsia="KoPub돋움체 Medium"/>
          <w:bCs/>
          <w:noProof/>
          <w:lang w:eastAsia="ko-KR"/>
        </w:rPr>
        <w:t>(int start, int end)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7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7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8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edit_func</w:t>
      </w:r>
      <w:r>
        <w:rPr>
          <w:rFonts w:ascii="KoPub돋움체 Medium" w:eastAsia="KoPub돋움체 Medium"/>
          <w:bCs/>
          <w:noProof/>
          <w:lang w:eastAsia="ko-KR"/>
        </w:rPr>
        <w:t>(int address, int value)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8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8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7</w:t>
      </w:r>
    </w:p>
    <w:p w:rsidR="00F45589" w:rsidRPr="003938F0" w:rsidRDefault="00F45589" w:rsidP="00F4558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9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fill_func</w:t>
      </w:r>
      <w:r>
        <w:rPr>
          <w:rFonts w:ascii="KoPub돋움체 Medium" w:eastAsia="KoPub돋움체 Medium"/>
          <w:bCs/>
          <w:noProof/>
          <w:lang w:eastAsia="ko-KR"/>
        </w:rPr>
        <w:t>(int start, int end, int value)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9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9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10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reset_func</w:t>
      </w:r>
      <w:r>
        <w:rPr>
          <w:rFonts w:ascii="KoPub돋움체 Medium" w:eastAsia="KoPub돋움체 Medium"/>
          <w:bCs/>
          <w:noProof/>
          <w:lang w:eastAsia="ko-KR"/>
        </w:rPr>
        <w:t>(void)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8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10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10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이름:</w:t>
      </w:r>
      <w:r w:rsidR="009D5C83">
        <w:rPr>
          <w:rFonts w:ascii="KoPub돋움체 Medium" w:eastAsia="KoPub돋움체 Medium"/>
          <w:bCs/>
          <w:noProof/>
          <w:lang w:eastAsia="ko-KR"/>
        </w:rPr>
        <w:t xml:space="preserve"> </w:t>
      </w:r>
      <w:r>
        <w:rPr>
          <w:rFonts w:ascii="KoPub돋움체 Medium" w:eastAsia="KoPub돋움체 Medium"/>
          <w:bCs/>
          <w:noProof/>
          <w:lang w:eastAsia="ko-KR"/>
        </w:rPr>
        <w:t xml:space="preserve">int </w:t>
      </w:r>
      <w:r w:rsidR="00A41EF8">
        <w:rPr>
          <w:rFonts w:ascii="KoPub돋움체 Medium" w:eastAsia="KoPub돋움체 Medium"/>
          <w:bCs/>
          <w:noProof/>
          <w:lang w:eastAsia="ko-KR"/>
        </w:rPr>
        <w:t>read_opcode_func</w:t>
      </w:r>
      <w:r>
        <w:rPr>
          <w:rFonts w:ascii="KoPub돋움체 Medium" w:eastAsia="KoPub돋움체 Medium"/>
          <w:bCs/>
          <w:noProof/>
          <w:lang w:eastAsia="ko-KR"/>
        </w:rPr>
        <w:t>(void)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11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11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add_hash_func(int op,</w:t>
      </w:r>
      <w:r>
        <w:rPr>
          <w:rFonts w:ascii="KoPub돋움체 Medium" w:eastAsia="KoPub돋움체 Medium"/>
          <w:bCs/>
          <w:noProof/>
          <w:lang w:eastAsia="ko-KR"/>
        </w:rPr>
        <w:t xml:space="preserve"> char *mn, char *fm)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12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Default="00F45589" w:rsidP="00F45589">
      <w:pPr>
        <w:pStyle w:val="30"/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lastRenderedPageBreak/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12.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8</w:t>
      </w:r>
    </w:p>
    <w:p w:rsidR="00F45589" w:rsidRPr="003938F0" w:rsidRDefault="00F45589" w:rsidP="00F4558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13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>
        <w:rPr>
          <w:rFonts w:ascii="KoPub돋움체 Medium" w:eastAsia="KoPub돋움체 Medium"/>
          <w:bCs/>
          <w:noProof/>
          <w:lang w:eastAsia="ko-KR"/>
        </w:rPr>
        <w:t xml:space="preserve">void </w:t>
      </w:r>
      <w:r w:rsidR="00A41EF8">
        <w:rPr>
          <w:rFonts w:ascii="KoPub돋움체 Medium" w:eastAsia="KoPub돋움체 Medium"/>
          <w:bCs/>
          <w:noProof/>
          <w:lang w:eastAsia="ko-KR"/>
        </w:rPr>
        <w:t>opcode_list_func</w:t>
      </w:r>
      <w:r>
        <w:rPr>
          <w:rFonts w:ascii="KoPub돋움체 Medium" w:eastAsia="KoPub돋움체 Medium"/>
          <w:bCs/>
          <w:noProof/>
          <w:lang w:eastAsia="ko-KR"/>
        </w:rPr>
        <w:t>(void)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9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13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9</w:t>
      </w:r>
    </w:p>
    <w:p w:rsidR="00F45589" w:rsidRDefault="00F45589" w:rsidP="00F45589">
      <w:pPr>
        <w:pStyle w:val="30"/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13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9</w:t>
      </w:r>
    </w:p>
    <w:p w:rsidR="00F45589" w:rsidRPr="003938F0" w:rsidRDefault="00F45589" w:rsidP="00F4558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14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>
        <w:rPr>
          <w:rFonts w:ascii="KoPub돋움체 Medium" w:eastAsia="KoPub돋움체 Medium"/>
          <w:bCs/>
          <w:noProof/>
          <w:lang w:eastAsia="ko-KR"/>
        </w:rPr>
        <w:t xml:space="preserve">int </w:t>
      </w:r>
      <w:r w:rsidR="00A41EF8">
        <w:rPr>
          <w:rFonts w:ascii="KoPub돋움체 Medium" w:eastAsia="KoPub돋움체 Medium"/>
          <w:bCs/>
          <w:noProof/>
          <w:lang w:eastAsia="ko-KR"/>
        </w:rPr>
        <w:t>find_opcode_func</w:t>
      </w:r>
      <w:r>
        <w:rPr>
          <w:rFonts w:ascii="KoPub돋움체 Medium" w:eastAsia="KoPub돋움체 Medium"/>
          <w:bCs/>
          <w:noProof/>
          <w:lang w:eastAsia="ko-KR"/>
        </w:rPr>
        <w:t>(char *mn</w:t>
      </w:r>
      <w:r w:rsidR="00C644D5">
        <w:rPr>
          <w:rFonts w:ascii="KoPub돋움체 Medium" w:eastAsia="KoPub돋움체 Medium"/>
          <w:bCs/>
          <w:noProof/>
          <w:lang w:eastAsia="ko-KR"/>
        </w:rPr>
        <w:t xml:space="preserve">, </w:t>
      </w:r>
      <w:r w:rsidR="00C644D5">
        <w:rPr>
          <w:rFonts w:ascii="KoPub돋움체 Medium" w:eastAsia="KoPub돋움체 Medium" w:hint="eastAsia"/>
          <w:bCs/>
          <w:noProof/>
          <w:lang w:eastAsia="ko-KR"/>
        </w:rPr>
        <w:t xml:space="preserve">int </w:t>
      </w:r>
      <w:r w:rsidR="00C644D5">
        <w:rPr>
          <w:rFonts w:ascii="KoPub돋움체 Medium" w:eastAsia="KoPub돋움체 Medium"/>
          <w:bCs/>
          <w:noProof/>
          <w:lang w:eastAsia="ko-KR"/>
        </w:rPr>
        <w:t>option</w:t>
      </w:r>
      <w:r>
        <w:rPr>
          <w:rFonts w:ascii="KoPub돋움체 Medium" w:eastAsia="KoPub돋움체 Medium"/>
          <w:bCs/>
          <w:noProof/>
          <w:lang w:eastAsia="ko-KR"/>
        </w:rPr>
        <w:t>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9</w:t>
      </w:r>
    </w:p>
    <w:p w:rsidR="00F45589" w:rsidRPr="003938F0" w:rsidRDefault="00F45589" w:rsidP="00F45589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14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9</w:t>
      </w:r>
    </w:p>
    <w:p w:rsidR="00F45589" w:rsidRDefault="00F45589" w:rsidP="00224B39">
      <w:pPr>
        <w:pStyle w:val="30"/>
        <w:rPr>
          <w:rFonts w:ascii="KoPub돋움체 Medium" w:eastAsia="KoPub돋움체 Medium"/>
          <w:noProof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14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9</w:t>
      </w:r>
    </w:p>
    <w:p w:rsidR="00C644D5" w:rsidRPr="003938F0" w:rsidRDefault="00C644D5" w:rsidP="00C644D5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15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Pr="00C644D5">
        <w:rPr>
          <w:rFonts w:ascii="KoPub돋움체 Medium" w:eastAsia="KoPub돋움체 Medium"/>
          <w:bCs/>
          <w:noProof/>
          <w:lang w:eastAsia="ko-KR"/>
        </w:rPr>
        <w:t>int type_func(char *filename)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9</w:t>
      </w:r>
    </w:p>
    <w:p w:rsidR="00C644D5" w:rsidRPr="003938F0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15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9</w:t>
      </w:r>
    </w:p>
    <w:p w:rsidR="00C644D5" w:rsidRPr="00224B39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5.2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9</w:t>
      </w:r>
    </w:p>
    <w:p w:rsidR="00C644D5" w:rsidRPr="003938F0" w:rsidRDefault="00C644D5" w:rsidP="00C644D5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16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Pr="00C644D5">
        <w:rPr>
          <w:rFonts w:ascii="KoPub돋움체 Medium" w:eastAsia="KoPub돋움체 Medium"/>
          <w:bCs/>
          <w:noProof/>
          <w:lang w:eastAsia="ko-KR"/>
        </w:rPr>
        <w:t>int key_for_symbol_func(char *sym)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9</w:t>
      </w:r>
    </w:p>
    <w:p w:rsidR="00C644D5" w:rsidRPr="003938F0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16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9</w:t>
      </w:r>
    </w:p>
    <w:p w:rsidR="00C644D5" w:rsidRPr="00224B39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16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9</w:t>
      </w:r>
    </w:p>
    <w:p w:rsidR="00C644D5" w:rsidRPr="003938F0" w:rsidRDefault="00C644D5" w:rsidP="00C644D5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17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Pr="00C644D5">
        <w:rPr>
          <w:rFonts w:ascii="KoPub돋움체 Medium" w:eastAsia="KoPub돋움체 Medium"/>
          <w:bCs/>
          <w:noProof/>
          <w:lang w:eastAsia="ko-KR"/>
        </w:rPr>
        <w:t>void add_symbol_func(char *sym, int addr)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</w:rPr>
        <w:t>10</w:t>
      </w:r>
    </w:p>
    <w:p w:rsidR="00C644D5" w:rsidRPr="003938F0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17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1644E6">
        <w:rPr>
          <w:rFonts w:ascii="KoPub돋움체 Medium" w:eastAsia="KoPub돋움체 Medium"/>
          <w:noProof/>
          <w:lang w:eastAsia="ko-KR"/>
        </w:rPr>
        <w:t>10</w:t>
      </w:r>
    </w:p>
    <w:p w:rsidR="00C644D5" w:rsidRPr="00224B39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17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  <w:lang w:eastAsia="ko-KR"/>
        </w:rPr>
        <w:t>10</w:t>
      </w:r>
    </w:p>
    <w:p w:rsidR="00C644D5" w:rsidRPr="003938F0" w:rsidRDefault="00C644D5" w:rsidP="00C644D5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18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Pr="00C644D5">
        <w:rPr>
          <w:rFonts w:ascii="KoPub돋움체 Medium" w:eastAsia="KoPub돋움체 Medium"/>
          <w:bCs/>
          <w:noProof/>
          <w:lang w:eastAsia="ko-KR"/>
        </w:rPr>
        <w:t>int find_label_func(char *label, int option)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</w:rPr>
        <w:t>10</w:t>
      </w:r>
    </w:p>
    <w:p w:rsidR="00C644D5" w:rsidRPr="003938F0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18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  <w:lang w:eastAsia="ko-KR"/>
        </w:rPr>
        <w:t>10</w:t>
      </w:r>
    </w:p>
    <w:p w:rsidR="00C644D5" w:rsidRPr="00224B39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18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  <w:lang w:eastAsia="ko-KR"/>
        </w:rPr>
        <w:t>10</w:t>
      </w:r>
    </w:p>
    <w:p w:rsidR="00C644D5" w:rsidRPr="003938F0" w:rsidRDefault="00C644D5" w:rsidP="00C644D5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19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Pr="00C644D5">
        <w:rPr>
          <w:rFonts w:ascii="KoPub돋움체 Medium" w:eastAsia="KoPub돋움체 Medium"/>
          <w:bCs/>
          <w:noProof/>
          <w:lang w:eastAsia="ko-KR"/>
        </w:rPr>
        <w:t>char* format_for_symbol_func(char *mn)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</w:rPr>
        <w:t>10</w:t>
      </w:r>
    </w:p>
    <w:p w:rsidR="00C644D5" w:rsidRPr="003938F0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19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  <w:lang w:eastAsia="ko-KR"/>
        </w:rPr>
        <w:t>10</w:t>
      </w:r>
    </w:p>
    <w:p w:rsidR="00C644D5" w:rsidRPr="00224B39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19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  <w:lang w:eastAsia="ko-KR"/>
        </w:rPr>
        <w:t>10</w:t>
      </w:r>
    </w:p>
    <w:p w:rsidR="00C644D5" w:rsidRPr="003938F0" w:rsidRDefault="00C644D5" w:rsidP="00C644D5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20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Pr="00C644D5">
        <w:rPr>
          <w:rFonts w:ascii="KoPub돋움체 Medium" w:eastAsia="KoPub돋움체 Medium"/>
          <w:bCs/>
          <w:noProof/>
          <w:lang w:eastAsia="ko-KR"/>
        </w:rPr>
        <w:t>void symbol_print_func(void)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</w:rPr>
        <w:t>10</w:t>
      </w:r>
    </w:p>
    <w:p w:rsidR="00C644D5" w:rsidRPr="003938F0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20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  <w:lang w:eastAsia="ko-KR"/>
        </w:rPr>
        <w:t>10</w:t>
      </w:r>
    </w:p>
    <w:p w:rsidR="00C644D5" w:rsidRPr="00224B39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20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  <w:lang w:eastAsia="ko-KR"/>
        </w:rPr>
        <w:t>10</w:t>
      </w:r>
    </w:p>
    <w:p w:rsidR="00C644D5" w:rsidRPr="003938F0" w:rsidRDefault="00C644D5" w:rsidP="00C644D5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21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Pr="00C644D5">
        <w:rPr>
          <w:rFonts w:ascii="KoPub돋움체 Medium" w:eastAsia="KoPub돋움체 Medium"/>
          <w:bCs/>
          <w:noProof/>
          <w:lang w:eastAsia="ko-KR"/>
        </w:rPr>
        <w:t>int assemble_func(char *filename)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</w:rPr>
        <w:t>10</w:t>
      </w:r>
    </w:p>
    <w:p w:rsidR="00C644D5" w:rsidRPr="003938F0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21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  <w:lang w:eastAsia="ko-KR"/>
        </w:rPr>
        <w:t>10</w:t>
      </w:r>
    </w:p>
    <w:p w:rsidR="00C644D5" w:rsidRPr="00224B39" w:rsidRDefault="00C644D5" w:rsidP="00C644D5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21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D07744">
        <w:rPr>
          <w:rFonts w:ascii="KoPub돋움체 Medium" w:eastAsia="KoPub돋움체 Medium"/>
          <w:noProof/>
          <w:lang w:eastAsia="ko-KR"/>
        </w:rPr>
        <w:t>11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 w:rsidR="00AA365A">
        <w:rPr>
          <w:rFonts w:ascii="KoPub돋움체 Medium" w:eastAsia="KoPub돋움체 Medium"/>
          <w:bCs/>
          <w:noProof/>
          <w:lang w:eastAsia="ko-KR"/>
        </w:rPr>
        <w:t>22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이름:</w:t>
      </w:r>
      <w:r w:rsidR="00BC1B35">
        <w:rPr>
          <w:rFonts w:ascii="KoPub돋움체 Medium" w:eastAsia="KoPub돋움체 Medium"/>
          <w:bCs/>
          <w:noProof/>
          <w:lang w:eastAsia="ko-KR"/>
        </w:rPr>
        <w:t xml:space="preserve">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void progaddr_func(int address);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</w:t>
      </w:r>
      <w:r>
        <w:rPr>
          <w:rFonts w:ascii="KoPub돋움체 Medium" w:eastAsia="KoPub돋움체 Medium"/>
          <w:noProof/>
        </w:rPr>
        <w:t>1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AA365A">
        <w:rPr>
          <w:rFonts w:ascii="KoPub돋움체 Medium" w:eastAsia="KoPub돋움체 Medium"/>
          <w:iCs/>
          <w:noProof/>
          <w:lang w:eastAsia="ko-KR"/>
        </w:rPr>
        <w:t>22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11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AA365A">
        <w:rPr>
          <w:rFonts w:ascii="KoPub돋움체 Medium" w:eastAsia="KoPub돋움체 Medium"/>
          <w:iCs/>
          <w:noProof/>
          <w:lang w:eastAsia="ko-KR"/>
        </w:rPr>
        <w:t>22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11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 w:rsidR="00AA365A">
        <w:rPr>
          <w:rFonts w:ascii="KoPub돋움체 Medium" w:eastAsia="KoPub돋움체 Medium"/>
          <w:bCs/>
          <w:noProof/>
          <w:lang w:eastAsia="ko-KR"/>
        </w:rPr>
        <w:t>23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int loader_func(char *fname1, char *fname2, char *fname3)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</w:t>
      </w:r>
      <w:r>
        <w:rPr>
          <w:rFonts w:ascii="KoPub돋움체 Medium" w:eastAsia="KoPub돋움체 Medium"/>
          <w:noProof/>
        </w:rPr>
        <w:t>1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AA365A">
        <w:rPr>
          <w:rFonts w:ascii="KoPub돋움체 Medium" w:eastAsia="KoPub돋움체 Medium"/>
          <w:iCs/>
          <w:noProof/>
          <w:lang w:eastAsia="ko-KR"/>
        </w:rPr>
        <w:t>23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11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AA365A">
        <w:rPr>
          <w:rFonts w:ascii="KoPub돋움체 Medium" w:eastAsia="KoPub돋움체 Medium"/>
          <w:iCs/>
          <w:noProof/>
          <w:lang w:eastAsia="ko-KR"/>
        </w:rPr>
        <w:t>23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11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 w:rsidR="00AA365A">
        <w:rPr>
          <w:rFonts w:ascii="KoPub돋움체 Medium" w:eastAsia="KoPub돋움체 Medium"/>
          <w:bCs/>
          <w:noProof/>
          <w:lang w:eastAsia="ko-KR"/>
        </w:rPr>
        <w:t>24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이름:</w:t>
      </w:r>
      <w:r w:rsidR="00BC1B35" w:rsidRPr="00BC1B35">
        <w:t xml:space="preserve">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int extdef_func(FILE *fp, int startaddr, char *progname, int drflag)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</w:t>
      </w:r>
      <w:r>
        <w:rPr>
          <w:rFonts w:ascii="KoPub돋움체 Medium" w:eastAsia="KoPub돋움체 Medium"/>
          <w:noProof/>
        </w:rPr>
        <w:t>1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AA365A">
        <w:rPr>
          <w:rFonts w:ascii="KoPub돋움체 Medium" w:eastAsia="KoPub돋움체 Medium"/>
          <w:iCs/>
          <w:noProof/>
          <w:lang w:eastAsia="ko-KR"/>
        </w:rPr>
        <w:t>24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11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AA365A">
        <w:rPr>
          <w:rFonts w:ascii="KoPub돋움체 Medium" w:eastAsia="KoPub돋움체 Medium"/>
          <w:iCs/>
          <w:noProof/>
          <w:lang w:eastAsia="ko-KR"/>
        </w:rPr>
        <w:t>24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11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2</w:t>
      </w:r>
      <w:r w:rsidR="00AA365A">
        <w:rPr>
          <w:rFonts w:ascii="KoPub돋움체 Medium" w:eastAsia="KoPub돋움체 Medium"/>
          <w:b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void extref_func(FILE *fp, char *progname, int drflag)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</w:t>
      </w:r>
      <w:r>
        <w:rPr>
          <w:rFonts w:ascii="KoPub돋움체 Medium" w:eastAsia="KoPub돋움체 Medium"/>
          <w:noProof/>
        </w:rPr>
        <w:t>1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</w:t>
      </w:r>
      <w:r w:rsidR="00AA365A">
        <w:rPr>
          <w:rFonts w:ascii="KoPub돋움체 Medium" w:eastAsia="KoPub돋움체 Medium"/>
          <w:i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11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</w:t>
      </w:r>
      <w:r w:rsidR="00AA365A">
        <w:rPr>
          <w:rFonts w:ascii="KoPub돋움체 Medium" w:eastAsia="KoPub돋움체 Medium"/>
          <w:i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>
        <w:rPr>
          <w:rFonts w:ascii="KoPub돋움체 Medium" w:eastAsia="KoPub돋움체 Medium"/>
          <w:noProof/>
          <w:lang w:eastAsia="ko-KR"/>
        </w:rPr>
        <w:t>11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2</w:t>
      </w:r>
      <w:r w:rsidR="00AA365A">
        <w:rPr>
          <w:rFonts w:ascii="KoPub돋움체 Medium" w:eastAsia="KoPub돋움체 Medium"/>
          <w:bCs/>
          <w:noProof/>
          <w:lang w:eastAsia="ko-KR"/>
        </w:rPr>
        <w:t>6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void tmrecord_func(FILE *fp, char *progname, int drflag)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</w:t>
      </w:r>
      <w:r w:rsidR="00AA365A">
        <w:rPr>
          <w:rFonts w:ascii="KoPub돋움체 Medium" w:eastAsia="KoPub돋움체 Medium"/>
          <w:iCs/>
          <w:noProof/>
          <w:lang w:eastAsia="ko-KR"/>
        </w:rPr>
        <w:t>6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</w:t>
      </w:r>
      <w:r w:rsidR="00AA365A">
        <w:rPr>
          <w:rFonts w:ascii="KoPub돋움체 Medium" w:eastAsia="KoPub돋움체 Medium"/>
          <w:iCs/>
          <w:noProof/>
          <w:lang w:eastAsia="ko-KR"/>
        </w:rPr>
        <w:t>6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2</w:t>
      </w:r>
      <w:r w:rsidR="00AA365A">
        <w:rPr>
          <w:rFonts w:ascii="KoPub돋움체 Medium" w:eastAsia="KoPub돋움체 Medium"/>
          <w:bCs/>
          <w:noProof/>
          <w:lang w:eastAsia="ko-KR"/>
        </w:rPr>
        <w:t>7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void add_bp_func(int address)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lastRenderedPageBreak/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</w:t>
      </w:r>
      <w:r w:rsidR="00AA365A">
        <w:rPr>
          <w:rFonts w:ascii="KoPub돋움체 Medium" w:eastAsia="KoPub돋움체 Medium"/>
          <w:iCs/>
          <w:noProof/>
          <w:lang w:eastAsia="ko-KR"/>
        </w:rPr>
        <w:t>7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</w:t>
      </w:r>
      <w:r w:rsidR="00AA365A">
        <w:rPr>
          <w:rFonts w:ascii="KoPub돋움체 Medium" w:eastAsia="KoPub돋움체 Medium"/>
          <w:iCs/>
          <w:noProof/>
          <w:lang w:eastAsia="ko-KR"/>
        </w:rPr>
        <w:t>7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2</w:t>
      </w:r>
      <w:r w:rsidR="00AA365A">
        <w:rPr>
          <w:rFonts w:ascii="KoPub돋움체 Medium" w:eastAsia="KoPub돋움체 Medium"/>
          <w:bCs/>
          <w:noProof/>
          <w:lang w:eastAsia="ko-KR"/>
        </w:rPr>
        <w:t>8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void bp_print_func(void)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</w:t>
      </w:r>
      <w:r w:rsidR="00AA365A">
        <w:rPr>
          <w:rFonts w:ascii="KoPub돋움체 Medium" w:eastAsia="KoPub돋움체 Medium"/>
          <w:iCs/>
          <w:noProof/>
          <w:lang w:eastAsia="ko-KR"/>
        </w:rPr>
        <w:t>8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2</w:t>
      </w:r>
      <w:r w:rsidR="00AA365A">
        <w:rPr>
          <w:rFonts w:ascii="KoPub돋움체 Medium" w:eastAsia="KoPub돋움체 Medium"/>
          <w:iCs/>
          <w:noProof/>
          <w:lang w:eastAsia="ko-KR"/>
        </w:rPr>
        <w:t>8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 w:rsidR="00AA365A">
        <w:rPr>
          <w:rFonts w:ascii="KoPub돋움체 Medium" w:eastAsia="KoPub돋움체 Medium"/>
          <w:bCs/>
          <w:noProof/>
          <w:lang w:eastAsia="ko-KR"/>
        </w:rPr>
        <w:t>29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void bp_clear_func(void)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AA365A">
        <w:rPr>
          <w:rFonts w:ascii="KoPub돋움체 Medium" w:eastAsia="KoPub돋움체 Medium"/>
          <w:iCs/>
          <w:noProof/>
          <w:lang w:eastAsia="ko-KR"/>
        </w:rPr>
        <w:t>29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AA365A">
        <w:rPr>
          <w:rFonts w:ascii="KoPub돋움체 Medium" w:eastAsia="KoPub돋움체 Medium"/>
          <w:iCs/>
          <w:noProof/>
          <w:lang w:eastAsia="ko-KR"/>
        </w:rPr>
        <w:t>29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12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 w:rsidR="00AA365A">
        <w:rPr>
          <w:rFonts w:ascii="KoPub돋움체 Medium" w:eastAsia="KoPub돋움체 Medium"/>
          <w:bCs/>
          <w:noProof/>
          <w:lang w:eastAsia="ko-KR"/>
        </w:rPr>
        <w:t>30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int find_mnemonic_func(int opcode, char *mnemonic)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13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3</w:t>
      </w:r>
      <w:r w:rsidR="00AA365A">
        <w:rPr>
          <w:rFonts w:ascii="KoPub돋움체 Medium" w:eastAsia="KoPub돋움체 Medium"/>
          <w:iCs/>
          <w:noProof/>
          <w:lang w:eastAsia="ko-KR"/>
        </w:rPr>
        <w:t>0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13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3</w:t>
      </w:r>
      <w:r w:rsidR="00AA365A">
        <w:rPr>
          <w:rFonts w:ascii="KoPub돋움체 Medium" w:eastAsia="KoPub돋움체 Medium"/>
          <w:iCs/>
          <w:noProof/>
          <w:lang w:eastAsia="ko-KR"/>
        </w:rPr>
        <w:t>0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13</w:t>
      </w:r>
    </w:p>
    <w:p w:rsidR="002F43EA" w:rsidRPr="003938F0" w:rsidRDefault="002F43EA" w:rsidP="002F43EA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3.</w:t>
      </w:r>
      <w:r>
        <w:rPr>
          <w:rFonts w:ascii="KoPub돋움체 Medium" w:eastAsia="KoPub돋움체 Medium"/>
          <w:bCs/>
          <w:noProof/>
          <w:lang w:eastAsia="ko-KR"/>
        </w:rPr>
        <w:t>3</w:t>
      </w:r>
      <w:r w:rsidR="00AA365A">
        <w:rPr>
          <w:rFonts w:ascii="KoPub돋움체 Medium" w:eastAsia="KoPub돋움체 Medium"/>
          <w:bCs/>
          <w:noProof/>
          <w:lang w:eastAsia="ko-KR"/>
        </w:rPr>
        <w:t>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모듈</w:t>
      </w:r>
      <w:r>
        <w:rPr>
          <w:rFonts w:ascii="KoPub돋움체 Medium" w:eastAsia="KoPub돋움체 Medium" w:hint="eastAsia"/>
          <w:b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 xml:space="preserve">이름: </w:t>
      </w:r>
      <w:r w:rsidR="00BC1B35" w:rsidRPr="00BC1B35">
        <w:rPr>
          <w:rFonts w:ascii="KoPub돋움체 Medium" w:eastAsia="KoPub돋움체 Medium"/>
          <w:bCs/>
          <w:noProof/>
          <w:lang w:eastAsia="ko-KR"/>
        </w:rPr>
        <w:t>void run_func(int totallength, int *currbp, int *nextbp)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13</w:t>
      </w:r>
    </w:p>
    <w:p w:rsidR="002F43EA" w:rsidRPr="003938F0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3</w:t>
      </w:r>
      <w:r w:rsidR="00AA365A">
        <w:rPr>
          <w:rFonts w:ascii="KoPub돋움체 Medium" w:eastAsia="KoPub돋움체 Medium"/>
          <w:iCs/>
          <w:noProof/>
          <w:lang w:eastAsia="ko-KR"/>
        </w:rPr>
        <w:t>1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기능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13</w:t>
      </w:r>
    </w:p>
    <w:p w:rsidR="002F43EA" w:rsidRPr="00224B39" w:rsidRDefault="002F43EA" w:rsidP="002F43EA">
      <w:pPr>
        <w:pStyle w:val="30"/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iCs/>
          <w:noProof/>
          <w:lang w:eastAsia="ko-KR"/>
        </w:rPr>
        <w:t>3.</w:t>
      </w:r>
      <w:r w:rsidR="00C74E1B">
        <w:rPr>
          <w:rFonts w:ascii="KoPub돋움체 Medium" w:eastAsia="KoPub돋움체 Medium"/>
          <w:iCs/>
          <w:noProof/>
          <w:lang w:eastAsia="ko-KR"/>
        </w:rPr>
        <w:t>3</w:t>
      </w:r>
      <w:r w:rsidR="00AA365A">
        <w:rPr>
          <w:rFonts w:ascii="KoPub돋움체 Medium" w:eastAsia="KoPub돋움체 Medium"/>
          <w:iCs/>
          <w:noProof/>
          <w:lang w:eastAsia="ko-KR"/>
        </w:rPr>
        <w:t>1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사용</w:t>
      </w:r>
      <w:r>
        <w:rPr>
          <w:rFonts w:ascii="KoPub돋움체 Medium" w:eastAsia="KoPub돋움체 Medium" w:hint="eastAsia"/>
          <w:iCs/>
          <w:noProof/>
          <w:lang w:eastAsia="ko-KR"/>
        </w:rPr>
        <w:t xml:space="preserve"> </w:t>
      </w:r>
      <w:r w:rsidRPr="003938F0">
        <w:rPr>
          <w:rFonts w:ascii="KoPub돋움체 Medium" w:eastAsia="KoPub돋움체 Medium" w:hint="eastAsia"/>
          <w:iCs/>
          <w:noProof/>
          <w:lang w:eastAsia="ko-KR"/>
        </w:rPr>
        <w:t>변수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13</w:t>
      </w:r>
    </w:p>
    <w:p w:rsidR="002F43EA" w:rsidRPr="002F43EA" w:rsidRDefault="002F43EA" w:rsidP="002F43EA">
      <w:pPr>
        <w:rPr>
          <w:rFonts w:hint="eastAsia"/>
          <w:lang w:eastAsia="ko-KR"/>
        </w:rPr>
      </w:pPr>
    </w:p>
    <w:p w:rsidR="00C644D5" w:rsidRPr="00C644D5" w:rsidRDefault="00C644D5" w:rsidP="00C644D5">
      <w:pPr>
        <w:rPr>
          <w:lang w:eastAsia="ko-KR"/>
        </w:rPr>
      </w:pPr>
    </w:p>
    <w:p w:rsidR="000E5441" w:rsidRPr="003938F0" w:rsidRDefault="000E5441">
      <w:pPr>
        <w:pStyle w:val="10"/>
        <w:tabs>
          <w:tab w:val="left" w:pos="432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4.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전역 변수 정의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  <w:lang w:eastAsia="ko-KR"/>
        </w:rPr>
        <w:t>13</w:t>
      </w:r>
    </w:p>
    <w:p w:rsidR="000E5441" w:rsidRPr="003938F0" w:rsidRDefault="000E5441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4.1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="00064B8E">
        <w:rPr>
          <w:rFonts w:ascii="KoPub돋움체 Medium" w:eastAsia="KoPub돋움체 Medium"/>
          <w:bCs/>
          <w:noProof/>
          <w:lang w:eastAsia="ko-KR"/>
        </w:rPr>
        <w:t>int historynum</w:t>
      </w:r>
      <w:r w:rsidRPr="003938F0">
        <w:rPr>
          <w:rFonts w:ascii="KoPub돋움체 Medium" w:eastAsia="KoPub돋움체 Medium" w:hint="eastAsia"/>
          <w:noProof/>
        </w:rPr>
        <w:tab/>
      </w:r>
      <w:r w:rsidR="007577BE">
        <w:rPr>
          <w:rFonts w:ascii="KoPub돋움체 Medium" w:eastAsia="KoPub돋움체 Medium"/>
          <w:noProof/>
        </w:rPr>
        <w:t>13</w:t>
      </w:r>
    </w:p>
    <w:p w:rsidR="000E5441" w:rsidRDefault="000E5441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4.2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="00064B8E">
        <w:rPr>
          <w:rFonts w:ascii="KoPub돋움체 Medium" w:eastAsia="KoPub돋움체 Medium"/>
          <w:bCs/>
          <w:noProof/>
          <w:lang w:eastAsia="ko-KR"/>
        </w:rPr>
        <w:t>unsigned char mymemory[MEGABYTE]</w:t>
      </w:r>
      <w:r w:rsidRPr="003938F0">
        <w:rPr>
          <w:rFonts w:ascii="KoPub돋움체 Medium" w:eastAsia="KoPub돋움체 Medium" w:hint="eastAsia"/>
          <w:noProof/>
        </w:rPr>
        <w:tab/>
      </w:r>
      <w:r w:rsidR="007577BE">
        <w:rPr>
          <w:rFonts w:ascii="KoPub돋움체 Medium" w:eastAsia="KoPub돋움체 Medium"/>
          <w:noProof/>
        </w:rPr>
        <w:t>13</w:t>
      </w:r>
    </w:p>
    <w:p w:rsidR="00BC0FB8" w:rsidRDefault="00BC0FB8" w:rsidP="00BC0FB8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4.</w:t>
      </w:r>
      <w:r>
        <w:rPr>
          <w:rFonts w:ascii="KoPub돋움체 Medium" w:eastAsia="KoPub돋움체 Medium"/>
          <w:bCs/>
          <w:noProof/>
          <w:lang w:eastAsia="ko-KR"/>
        </w:rPr>
        <w:t>3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="00EF72B8">
        <w:rPr>
          <w:rFonts w:ascii="KoPub돋움체 Medium" w:eastAsia="KoPub돋움체 Medium"/>
          <w:bCs/>
          <w:noProof/>
          <w:lang w:eastAsia="ko-KR"/>
        </w:rPr>
        <w:t>HISTORYLIST</w:t>
      </w:r>
      <w:r w:rsidR="006C16A4" w:rsidRPr="006C16A4">
        <w:rPr>
          <w:rFonts w:ascii="KoPub돋움체 Medium" w:eastAsia="KoPub돋움체 Medium"/>
          <w:bCs/>
          <w:noProof/>
          <w:lang w:eastAsia="ko-KR"/>
        </w:rPr>
        <w:t xml:space="preserve"> *historyhead, *historytemp, *historynewnode</w:t>
      </w:r>
      <w:r w:rsidRPr="003938F0">
        <w:rPr>
          <w:rFonts w:ascii="KoPub돋움체 Medium" w:eastAsia="KoPub돋움체 Medium" w:hint="eastAsia"/>
          <w:noProof/>
        </w:rPr>
        <w:tab/>
      </w:r>
      <w:r w:rsidR="007577BE">
        <w:rPr>
          <w:rFonts w:ascii="KoPub돋움체 Medium" w:eastAsia="KoPub돋움체 Medium"/>
          <w:noProof/>
        </w:rPr>
        <w:t>13</w:t>
      </w:r>
    </w:p>
    <w:p w:rsidR="00BC0FB8" w:rsidRDefault="00BC0FB8" w:rsidP="00BC0FB8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4.</w:t>
      </w:r>
      <w:r>
        <w:rPr>
          <w:rFonts w:ascii="KoPub돋움체 Medium" w:eastAsia="KoPub돋움체 Medium"/>
          <w:bCs/>
          <w:noProof/>
          <w:lang w:eastAsia="ko-KR"/>
        </w:rPr>
        <w:t>4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="00EF72B8">
        <w:rPr>
          <w:rFonts w:ascii="KoPub돋움체 Medium" w:eastAsia="KoPub돋움체 Medium"/>
          <w:bCs/>
          <w:noProof/>
          <w:lang w:eastAsia="ko-KR"/>
        </w:rPr>
        <w:t>HASH</w:t>
      </w:r>
      <w:r w:rsidR="006C16A4" w:rsidRPr="006C16A4">
        <w:rPr>
          <w:rFonts w:ascii="KoPub돋움체 Medium" w:eastAsia="KoPub돋움체 Medium"/>
          <w:bCs/>
          <w:noProof/>
          <w:lang w:eastAsia="ko-KR"/>
        </w:rPr>
        <w:t xml:space="preserve"> *hashtable[HASHTABLENUM], *hashhead, *hashtemp, *hashnewnode</w:t>
      </w:r>
      <w:r w:rsidRPr="003938F0">
        <w:rPr>
          <w:rFonts w:ascii="KoPub돋움체 Medium" w:eastAsia="KoPub돋움체 Medium" w:hint="eastAsia"/>
          <w:noProof/>
        </w:rPr>
        <w:tab/>
      </w:r>
      <w:r w:rsidR="007577BE">
        <w:rPr>
          <w:rFonts w:ascii="KoPub돋움체 Medium" w:eastAsia="KoPub돋움체 Medium"/>
          <w:noProof/>
        </w:rPr>
        <w:t>13</w:t>
      </w:r>
    </w:p>
    <w:p w:rsidR="00EF72B8" w:rsidRDefault="00EF72B8" w:rsidP="00EF72B8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4.</w:t>
      </w:r>
      <w:r>
        <w:rPr>
          <w:rFonts w:ascii="KoPub돋움체 Medium" w:eastAsia="KoPub돋움체 Medium"/>
          <w:b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>
        <w:rPr>
          <w:rFonts w:ascii="KoPub돋움체 Medium" w:eastAsia="KoPub돋움체 Medium"/>
          <w:bCs/>
          <w:noProof/>
          <w:lang w:eastAsia="ko-KR"/>
        </w:rPr>
        <w:t>SYMBOL *symboltable[SYMBOLTABLENUM], *symhead, *symtemp, *symnewnode</w:t>
      </w:r>
      <w:r w:rsidRPr="003938F0">
        <w:rPr>
          <w:rFonts w:ascii="KoPub돋움체 Medium" w:eastAsia="KoPub돋움체 Medium" w:hint="eastAsia"/>
          <w:noProof/>
        </w:rPr>
        <w:tab/>
      </w:r>
      <w:r w:rsidR="007577BE">
        <w:rPr>
          <w:rFonts w:ascii="KoPub돋움체 Medium" w:eastAsia="KoPub돋움체 Medium"/>
          <w:noProof/>
        </w:rPr>
        <w:t>14</w:t>
      </w:r>
    </w:p>
    <w:p w:rsidR="00DC37B3" w:rsidRPr="00DC37B3" w:rsidRDefault="00DC37B3" w:rsidP="00DC37B3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4.</w:t>
      </w:r>
      <w:r>
        <w:rPr>
          <w:rFonts w:ascii="KoPub돋움체 Medium" w:eastAsia="KoPub돋움체 Medium"/>
          <w:bCs/>
          <w:noProof/>
          <w:lang w:eastAsia="ko-KR"/>
        </w:rPr>
        <w:t>6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DC37B3">
        <w:rPr>
          <w:rFonts w:ascii="KoPub돋움체 Medium" w:eastAsia="KoPub돋움체 Medium"/>
          <w:bCs/>
          <w:noProof/>
          <w:lang w:eastAsia="ko-KR"/>
        </w:rPr>
        <w:t>int A, X, L, PC, B, S, T</w:t>
      </w:r>
      <w:r w:rsidRPr="003938F0">
        <w:rPr>
          <w:rFonts w:ascii="KoPub돋움체 Medium" w:eastAsia="KoPub돋움체 Medium" w:hint="eastAsia"/>
          <w:noProof/>
        </w:rPr>
        <w:tab/>
      </w:r>
      <w:r w:rsidR="007577BE">
        <w:rPr>
          <w:rFonts w:ascii="KoPub돋움체 Medium" w:eastAsia="KoPub돋움체 Medium"/>
          <w:noProof/>
        </w:rPr>
        <w:t>14</w:t>
      </w:r>
    </w:p>
    <w:p w:rsidR="00DC37B3" w:rsidRDefault="00DC37B3" w:rsidP="00DC37B3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4.</w:t>
      </w:r>
      <w:r w:rsidR="006D3D9B">
        <w:rPr>
          <w:rFonts w:ascii="KoPub돋움체 Medium" w:eastAsia="KoPub돋움체 Medium"/>
          <w:bCs/>
          <w:noProof/>
          <w:lang w:eastAsia="ko-KR"/>
        </w:rPr>
        <w:t>7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Pr="00DC37B3">
        <w:rPr>
          <w:rFonts w:ascii="KoPub돋움체 Medium" w:eastAsia="KoPub돋움체 Medium"/>
          <w:bCs/>
          <w:noProof/>
          <w:lang w:eastAsia="ko-KR"/>
        </w:rPr>
        <w:t>short int breakpoint[MEGABYTE]</w:t>
      </w:r>
      <w:r w:rsidR="006D3D9B">
        <w:rPr>
          <w:rFonts w:ascii="KoPub돋움체 Medium" w:eastAsia="KoPub돋움체 Medium"/>
          <w:bCs/>
          <w:noProof/>
          <w:lang w:eastAsia="ko-KR"/>
        </w:rPr>
        <w:t xml:space="preserve">, </w:t>
      </w:r>
      <w:r w:rsidR="006D3D9B">
        <w:rPr>
          <w:rFonts w:ascii="KoPub돋움체 Medium" w:eastAsia="KoPub돋움체 Medium" w:hint="eastAsia"/>
          <w:bCs/>
          <w:noProof/>
          <w:lang w:eastAsia="ko-KR"/>
        </w:rPr>
        <w:t xml:space="preserve">int </w:t>
      </w:r>
      <w:r w:rsidR="006D3D9B">
        <w:rPr>
          <w:rFonts w:ascii="KoPub돋움체 Medium" w:eastAsia="KoPub돋움체 Medium"/>
          <w:bCs/>
          <w:noProof/>
          <w:lang w:eastAsia="ko-KR"/>
        </w:rPr>
        <w:t>bpnum</w:t>
      </w:r>
      <w:r w:rsidRPr="003938F0">
        <w:rPr>
          <w:rFonts w:ascii="KoPub돋움체 Medium" w:eastAsia="KoPub돋움체 Medium" w:hint="eastAsia"/>
          <w:noProof/>
        </w:rPr>
        <w:tab/>
      </w:r>
      <w:r w:rsidR="007577BE">
        <w:rPr>
          <w:rFonts w:ascii="KoPub돋움체 Medium" w:eastAsia="KoPub돋움체 Medium"/>
          <w:noProof/>
        </w:rPr>
        <w:t>14</w:t>
      </w:r>
    </w:p>
    <w:p w:rsidR="00DC37B3" w:rsidRDefault="00DC37B3" w:rsidP="00DC37B3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 w:rsidRPr="003938F0">
        <w:rPr>
          <w:rFonts w:ascii="KoPub돋움체 Medium" w:eastAsia="KoPub돋움체 Medium" w:hint="eastAsia"/>
          <w:bCs/>
          <w:noProof/>
          <w:lang w:eastAsia="ko-KR"/>
        </w:rPr>
        <w:t>4.</w:t>
      </w:r>
      <w:r w:rsidR="006D3D9B">
        <w:rPr>
          <w:rFonts w:ascii="KoPub돋움체 Medium" w:eastAsia="KoPub돋움체 Medium"/>
          <w:bCs/>
          <w:noProof/>
          <w:lang w:eastAsia="ko-KR"/>
        </w:rPr>
        <w:t>8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="00C4629F" w:rsidRPr="00C4629F">
        <w:rPr>
          <w:rFonts w:ascii="KoPub돋움체 Medium" w:eastAsia="KoPub돋움체 Medium"/>
          <w:bCs/>
          <w:noProof/>
          <w:lang w:eastAsia="ko-KR"/>
        </w:rPr>
        <w:t>int progaddr, curraddr, execaddr</w:t>
      </w:r>
      <w:r w:rsidRPr="003938F0">
        <w:rPr>
          <w:rFonts w:ascii="KoPub돋움체 Medium" w:eastAsia="KoPub돋움체 Medium" w:hint="eastAsia"/>
          <w:noProof/>
        </w:rPr>
        <w:tab/>
      </w:r>
      <w:r w:rsidR="007577BE">
        <w:rPr>
          <w:rFonts w:ascii="KoPub돋움체 Medium" w:eastAsia="KoPub돋움체 Medium"/>
          <w:noProof/>
        </w:rPr>
        <w:t>14</w:t>
      </w:r>
    </w:p>
    <w:p w:rsidR="00DC37B3" w:rsidRPr="00DC37B3" w:rsidRDefault="00DC37B3" w:rsidP="00DC37B3"/>
    <w:p w:rsidR="00DC37B3" w:rsidRPr="00DC37B3" w:rsidRDefault="00DC37B3" w:rsidP="00DC37B3"/>
    <w:p w:rsidR="00EF72B8" w:rsidRPr="00EF72B8" w:rsidRDefault="00EF72B8" w:rsidP="00EF72B8"/>
    <w:p w:rsidR="00BC0FB8" w:rsidRPr="00BC0FB8" w:rsidRDefault="00BC0FB8" w:rsidP="00BC0FB8"/>
    <w:p w:rsidR="00224B39" w:rsidRPr="003938F0" w:rsidRDefault="00224B39" w:rsidP="00224B39">
      <w:pPr>
        <w:pStyle w:val="10"/>
        <w:tabs>
          <w:tab w:val="left" w:pos="432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>
        <w:rPr>
          <w:rFonts w:ascii="KoPub돋움체 Medium" w:eastAsia="KoPub돋움체 Medium"/>
          <w:b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.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>
        <w:rPr>
          <w:rFonts w:ascii="KoPub돋움체 Medium" w:eastAsia="KoPub돋움체 Medium" w:hint="eastAsia"/>
          <w:bCs/>
          <w:noProof/>
          <w:lang w:eastAsia="ko-KR"/>
        </w:rPr>
        <w:t>코드</w:t>
      </w:r>
      <w:r w:rsidRPr="003938F0">
        <w:rPr>
          <w:rFonts w:ascii="KoPub돋움체 Medium" w:eastAsia="KoPub돋움체 Medium" w:hint="eastAsia"/>
          <w:noProof/>
          <w:lang w:eastAsia="ko-KR"/>
        </w:rPr>
        <w:tab/>
      </w:r>
      <w:r w:rsidR="007577BE">
        <w:rPr>
          <w:rFonts w:ascii="KoPub돋움체 Medium" w:eastAsia="KoPub돋움체 Medium"/>
          <w:noProof/>
        </w:rPr>
        <w:t>1</w:t>
      </w:r>
      <w:r w:rsidR="008E7F7C">
        <w:rPr>
          <w:rFonts w:ascii="KoPub돋움체 Medium" w:eastAsia="KoPub돋움체 Medium"/>
          <w:noProof/>
        </w:rPr>
        <w:t>4</w:t>
      </w:r>
    </w:p>
    <w:p w:rsidR="00224B39" w:rsidRPr="003938F0" w:rsidRDefault="003A6C75" w:rsidP="00224B39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>
        <w:rPr>
          <w:rFonts w:ascii="KoPub돋움체 Medium" w:eastAsia="KoPub돋움체 Medium"/>
          <w:bCs/>
          <w:noProof/>
          <w:lang w:eastAsia="ko-KR"/>
        </w:rPr>
        <w:t>5</w:t>
      </w:r>
      <w:r w:rsidR="00224B39" w:rsidRPr="003938F0">
        <w:rPr>
          <w:rFonts w:ascii="KoPub돋움체 Medium" w:eastAsia="KoPub돋움체 Medium" w:hint="eastAsia"/>
          <w:bCs/>
          <w:noProof/>
          <w:lang w:eastAsia="ko-KR"/>
        </w:rPr>
        <w:t>.1</w:t>
      </w:r>
      <w:r w:rsidR="00224B39"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>
        <w:rPr>
          <w:rFonts w:ascii="KoPub돋움체 Medium" w:eastAsia="KoPub돋움체 Medium"/>
          <w:noProof/>
          <w:kern w:val="2"/>
          <w:szCs w:val="24"/>
          <w:lang w:eastAsia="ko-KR"/>
        </w:rPr>
        <w:t>20150959.h</w:t>
      </w:r>
      <w:r w:rsidR="00224B39" w:rsidRPr="003938F0">
        <w:rPr>
          <w:rFonts w:ascii="KoPub돋움체 Medium" w:eastAsia="KoPub돋움체 Medium" w:hint="eastAsia"/>
          <w:noProof/>
        </w:rPr>
        <w:tab/>
      </w:r>
      <w:r w:rsidR="007577BE">
        <w:rPr>
          <w:rFonts w:ascii="KoPub돋움체 Medium" w:eastAsia="KoPub돋움체 Medium"/>
          <w:noProof/>
        </w:rPr>
        <w:t>14</w:t>
      </w:r>
    </w:p>
    <w:p w:rsidR="00224B39" w:rsidRDefault="003A6C75" w:rsidP="00224B39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>
        <w:rPr>
          <w:rFonts w:ascii="KoPub돋움체 Medium" w:eastAsia="KoPub돋움체 Medium"/>
          <w:bCs/>
          <w:noProof/>
          <w:lang w:eastAsia="ko-KR"/>
        </w:rPr>
        <w:t>5.2</w:t>
      </w:r>
      <w:r w:rsidR="00224B39"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>
        <w:rPr>
          <w:rFonts w:ascii="KoPub돋움체 Medium" w:eastAsia="KoPub돋움체 Medium"/>
          <w:bCs/>
          <w:noProof/>
          <w:lang w:eastAsia="ko-KR"/>
        </w:rPr>
        <w:t>20150959.c</w:t>
      </w:r>
      <w:r w:rsidR="00224B39" w:rsidRPr="003938F0">
        <w:rPr>
          <w:rFonts w:ascii="KoPub돋움체 Medium" w:eastAsia="KoPub돋움체 Medium" w:hint="eastAsia"/>
          <w:noProof/>
        </w:rPr>
        <w:tab/>
      </w:r>
      <w:r w:rsidR="00D07744">
        <w:rPr>
          <w:rFonts w:ascii="KoPub돋움체 Medium" w:eastAsia="KoPub돋움체 Medium"/>
          <w:noProof/>
        </w:rPr>
        <w:t>1</w:t>
      </w:r>
      <w:r w:rsidR="008E7F7C">
        <w:rPr>
          <w:rFonts w:ascii="KoPub돋움체 Medium" w:eastAsia="KoPub돋움체 Medium"/>
          <w:noProof/>
        </w:rPr>
        <w:t>6</w:t>
      </w:r>
    </w:p>
    <w:p w:rsidR="003A6C75" w:rsidRDefault="003A6C75" w:rsidP="003A6C75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>
        <w:rPr>
          <w:rFonts w:ascii="KoPub돋움체 Medium" w:eastAsia="KoPub돋움체 Medium"/>
          <w:b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.</w:t>
      </w:r>
      <w:r>
        <w:rPr>
          <w:rFonts w:ascii="KoPub돋움체 Medium" w:eastAsia="KoPub돋움체 Medium"/>
          <w:bCs/>
          <w:noProof/>
          <w:lang w:eastAsia="ko-KR"/>
        </w:rPr>
        <w:t>3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="00563BA3">
        <w:rPr>
          <w:rFonts w:ascii="KoPub돋움체 Medium" w:eastAsia="KoPub돋움체 Medium"/>
          <w:noProof/>
          <w:kern w:val="2"/>
          <w:szCs w:val="24"/>
          <w:lang w:eastAsia="ko-KR"/>
        </w:rPr>
        <w:t>first_project.c</w:t>
      </w:r>
      <w:r w:rsidRPr="003938F0">
        <w:rPr>
          <w:rFonts w:ascii="KoPub돋움체 Medium" w:eastAsia="KoPub돋움체 Medium" w:hint="eastAsia"/>
          <w:noProof/>
        </w:rPr>
        <w:tab/>
      </w:r>
      <w:r w:rsidR="008E7F7C">
        <w:rPr>
          <w:rFonts w:ascii="KoPub돋움체 Medium" w:eastAsia="KoPub돋움체 Medium"/>
          <w:noProof/>
        </w:rPr>
        <w:t>25</w:t>
      </w:r>
    </w:p>
    <w:p w:rsidR="008E4F29" w:rsidRDefault="008E4F29" w:rsidP="008E4F29">
      <w:pPr>
        <w:pStyle w:val="20"/>
        <w:tabs>
          <w:tab w:val="left" w:pos="1000"/>
        </w:tabs>
        <w:rPr>
          <w:rFonts w:ascii="KoPub돋움체 Medium" w:eastAsia="KoPub돋움체 Medium"/>
          <w:noProof/>
        </w:rPr>
      </w:pPr>
      <w:r>
        <w:rPr>
          <w:rFonts w:ascii="KoPub돋움체 Medium" w:eastAsia="KoPub돋움체 Medium"/>
          <w:b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.</w:t>
      </w:r>
      <w:r>
        <w:rPr>
          <w:rFonts w:ascii="KoPub돋움체 Medium" w:eastAsia="KoPub돋움체 Medium"/>
          <w:bCs/>
          <w:noProof/>
          <w:lang w:eastAsia="ko-KR"/>
        </w:rPr>
        <w:t>4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>
        <w:rPr>
          <w:rFonts w:ascii="KoPub돋움체 Medium" w:eastAsia="KoPub돋움체 Medium"/>
          <w:noProof/>
          <w:kern w:val="2"/>
          <w:szCs w:val="24"/>
          <w:lang w:eastAsia="ko-KR"/>
        </w:rPr>
        <w:t>second_project.c</w:t>
      </w:r>
      <w:r w:rsidRPr="003938F0">
        <w:rPr>
          <w:rFonts w:ascii="KoPub돋움체 Medium" w:eastAsia="KoPub돋움체 Medium" w:hint="eastAsia"/>
          <w:noProof/>
        </w:rPr>
        <w:tab/>
      </w:r>
      <w:r w:rsidR="008E7F7C">
        <w:rPr>
          <w:rFonts w:ascii="KoPub돋움체 Medium" w:eastAsia="KoPub돋움체 Medium"/>
          <w:noProof/>
        </w:rPr>
        <w:t>31</w:t>
      </w:r>
    </w:p>
    <w:p w:rsidR="009E68E5" w:rsidRPr="009E68E5" w:rsidRDefault="009E68E5" w:rsidP="009E68E5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>
        <w:rPr>
          <w:rFonts w:ascii="KoPub돋움체 Medium" w:eastAsia="KoPub돋움체 Medium"/>
          <w:b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bCs/>
          <w:noProof/>
          <w:lang w:eastAsia="ko-KR"/>
        </w:rPr>
        <w:t>.</w:t>
      </w:r>
      <w:r>
        <w:rPr>
          <w:rFonts w:ascii="KoPub돋움체 Medium" w:eastAsia="KoPub돋움체 Medium"/>
          <w:b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>
        <w:rPr>
          <w:rFonts w:ascii="KoPub돋움체 Medium" w:eastAsia="KoPub돋움체 Medium"/>
          <w:noProof/>
          <w:kern w:val="2"/>
          <w:szCs w:val="24"/>
          <w:lang w:eastAsia="ko-KR"/>
        </w:rPr>
        <w:t>third</w:t>
      </w:r>
      <w:r>
        <w:rPr>
          <w:rFonts w:ascii="KoPub돋움체 Medium" w:eastAsia="KoPub돋움체 Medium"/>
          <w:noProof/>
          <w:kern w:val="2"/>
          <w:szCs w:val="24"/>
          <w:lang w:eastAsia="ko-KR"/>
        </w:rPr>
        <w:t>_project.c</w:t>
      </w:r>
      <w:r w:rsidRPr="003938F0">
        <w:rPr>
          <w:rFonts w:ascii="KoPub돋움체 Medium" w:eastAsia="KoPub돋움체 Medium" w:hint="eastAsia"/>
          <w:noProof/>
        </w:rPr>
        <w:tab/>
      </w:r>
      <w:r w:rsidR="008E7F7C">
        <w:rPr>
          <w:rFonts w:ascii="KoPub돋움체 Medium" w:eastAsia="KoPub돋움체 Medium"/>
          <w:noProof/>
        </w:rPr>
        <w:t>41</w:t>
      </w:r>
    </w:p>
    <w:p w:rsidR="003A6C75" w:rsidRPr="003938F0" w:rsidRDefault="003A6C75" w:rsidP="003A6C75">
      <w:pPr>
        <w:pStyle w:val="20"/>
        <w:tabs>
          <w:tab w:val="left" w:pos="1000"/>
        </w:tabs>
        <w:rPr>
          <w:rFonts w:ascii="KoPub돋움체 Medium" w:eastAsia="KoPub돋움체 Medium"/>
          <w:noProof/>
          <w:kern w:val="2"/>
          <w:szCs w:val="24"/>
          <w:lang w:eastAsia="ko-KR"/>
        </w:rPr>
      </w:pPr>
      <w:r>
        <w:rPr>
          <w:rFonts w:ascii="KoPub돋움체 Medium" w:eastAsia="KoPub돋움체 Medium"/>
          <w:bCs/>
          <w:noProof/>
          <w:lang w:eastAsia="ko-KR"/>
        </w:rPr>
        <w:t>5.</w:t>
      </w:r>
      <w:r w:rsidR="008E4F29">
        <w:rPr>
          <w:rFonts w:ascii="KoPub돋움체 Medium" w:eastAsia="KoPub돋움체 Medium"/>
          <w:bCs/>
          <w:noProof/>
          <w:lang w:eastAsia="ko-KR"/>
        </w:rPr>
        <w:t>5</w:t>
      </w:r>
      <w:r w:rsidRPr="003938F0">
        <w:rPr>
          <w:rFonts w:ascii="KoPub돋움체 Medium" w:eastAsia="KoPub돋움체 Medium" w:hint="eastAsia"/>
          <w:noProof/>
          <w:kern w:val="2"/>
          <w:szCs w:val="24"/>
          <w:lang w:eastAsia="ko-KR"/>
        </w:rPr>
        <w:tab/>
      </w:r>
      <w:r w:rsidR="00563BA3">
        <w:rPr>
          <w:rFonts w:ascii="KoPub돋움체 Medium" w:eastAsia="KoPub돋움체 Medium"/>
          <w:bCs/>
          <w:noProof/>
          <w:lang w:eastAsia="ko-KR"/>
        </w:rPr>
        <w:t>M</w:t>
      </w:r>
      <w:r>
        <w:rPr>
          <w:rFonts w:ascii="KoPub돋움체 Medium" w:eastAsia="KoPub돋움체 Medium"/>
          <w:bCs/>
          <w:noProof/>
          <w:lang w:eastAsia="ko-KR"/>
        </w:rPr>
        <w:t>akefile</w:t>
      </w:r>
      <w:r w:rsidRPr="003938F0">
        <w:rPr>
          <w:rFonts w:ascii="KoPub돋움체 Medium" w:eastAsia="KoPub돋움체 Medium" w:hint="eastAsia"/>
          <w:noProof/>
        </w:rPr>
        <w:tab/>
      </w:r>
      <w:r w:rsidR="008E7F7C">
        <w:rPr>
          <w:rFonts w:ascii="KoPub돋움체 Medium" w:eastAsia="KoPub돋움체 Medium"/>
          <w:noProof/>
        </w:rPr>
        <w:t>52</w:t>
      </w:r>
      <w:bookmarkStart w:id="0" w:name="_GoBack"/>
      <w:bookmarkEnd w:id="0"/>
    </w:p>
    <w:p w:rsidR="003A6C75" w:rsidRPr="003A6C75" w:rsidRDefault="003A6C75" w:rsidP="003A6C75"/>
    <w:p w:rsidR="00224B39" w:rsidRPr="00224B39" w:rsidRDefault="00224B39" w:rsidP="00224B39"/>
    <w:p w:rsidR="003B47A8" w:rsidRPr="003938F0" w:rsidRDefault="003B47A8">
      <w:pPr>
        <w:pStyle w:val="a4"/>
        <w:rPr>
          <w:rFonts w:ascii="KoPub돋움체 Medium" w:eastAsia="KoPub돋움체 Medium"/>
          <w:lang w:eastAsia="ko-KR"/>
        </w:rPr>
      </w:pPr>
      <w:r w:rsidRPr="003938F0">
        <w:rPr>
          <w:rFonts w:ascii="KoPub돋움체 Medium" w:eastAsia="KoPub돋움체 Medium" w:hint="eastAsia"/>
          <w:sz w:val="24"/>
          <w:szCs w:val="24"/>
        </w:rPr>
        <w:fldChar w:fldCharType="end"/>
      </w:r>
      <w:r w:rsidRPr="003938F0">
        <w:rPr>
          <w:rFonts w:ascii="KoPub돋움체 Medium" w:eastAsia="KoPub돋움체 Medium" w:hint="eastAsia"/>
          <w:lang w:eastAsia="ko-KR"/>
        </w:rPr>
        <w:br w:type="page"/>
      </w:r>
    </w:p>
    <w:p w:rsidR="003B47A8" w:rsidRPr="000F6BD8" w:rsidRDefault="00CE7811" w:rsidP="003B47A8">
      <w:pPr>
        <w:pStyle w:val="1"/>
        <w:rPr>
          <w:rFonts w:ascii="KoPub돋움체 Bold" w:eastAsia="KoPub돋움체 Bold"/>
          <w:b w:val="0"/>
          <w:sz w:val="28"/>
          <w:szCs w:val="28"/>
          <w:lang w:eastAsia="ko-KR"/>
        </w:rPr>
      </w:pPr>
      <w:bookmarkStart w:id="1" w:name="_Toc130041400"/>
      <w:r w:rsidRPr="000F6BD8">
        <w:rPr>
          <w:rFonts w:ascii="KoPub돋움체 Bold" w:eastAsia="KoPub돋움체 Bold" w:hint="eastAsia"/>
          <w:b w:val="0"/>
          <w:sz w:val="28"/>
          <w:szCs w:val="28"/>
          <w:lang w:eastAsia="ko-KR"/>
        </w:rPr>
        <w:t>프로그램 개요</w:t>
      </w:r>
      <w:bookmarkEnd w:id="1"/>
    </w:p>
    <w:p w:rsidR="00BB1898" w:rsidRPr="003938F0" w:rsidRDefault="00BB1898" w:rsidP="00BB1898">
      <w:pPr>
        <w:rPr>
          <w:rFonts w:ascii="KoPub돋움체 Medium" w:eastAsia="KoPub돋움체 Medium"/>
          <w:lang w:eastAsia="ko-KR"/>
        </w:rPr>
      </w:pPr>
    </w:p>
    <w:p w:rsidR="003938F0" w:rsidRPr="003938F0" w:rsidRDefault="00E72786" w:rsidP="003938F0">
      <w:pPr>
        <w:jc w:val="both"/>
        <w:rPr>
          <w:rFonts w:ascii="KoPub돋움체 Medium" w:eastAsia="KoPub돋움체 Medium" w:hint="eastAsia"/>
          <w:sz w:val="24"/>
          <w:szCs w:val="24"/>
          <w:lang w:eastAsia="ko-KR"/>
        </w:rPr>
      </w:pPr>
      <w:r>
        <w:rPr>
          <w:rFonts w:ascii="KoPub돋움체 Medium" w:eastAsia="KoPub돋움체 Medium"/>
          <w:sz w:val="24"/>
          <w:szCs w:val="24"/>
          <w:lang w:eastAsia="ko-KR"/>
        </w:rPr>
        <w:t>3</w:t>
      </w:r>
      <w:r w:rsidR="00090E4C">
        <w:rPr>
          <w:rFonts w:ascii="KoPub돋움체 Medium" w:eastAsia="KoPub돋움체 Medium" w:hint="eastAsia"/>
          <w:sz w:val="24"/>
          <w:szCs w:val="24"/>
          <w:lang w:eastAsia="ko-KR"/>
        </w:rPr>
        <w:t xml:space="preserve">차 프로젝트에서는 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.obj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파일을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메모리에 로드하고 실행하는 기능을 구현하였다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.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이에 더해 프로그램의 시작점인 메모리 주소를 설정하는 기능과,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프로그램을 실행할 때 특정 메모리 주소에서 멈출 수 있도록 중단점을 설정하는 기능을 함께 구현하였다.</w:t>
      </w:r>
    </w:p>
    <w:p w:rsidR="00CE7811" w:rsidRPr="003938F0" w:rsidRDefault="00CE7811" w:rsidP="003B47A8">
      <w:pPr>
        <w:rPr>
          <w:rFonts w:ascii="KoPub돋움체 Medium" w:eastAsia="KoPub돋움체 Medium"/>
          <w:lang w:eastAsia="ko-KR"/>
        </w:rPr>
      </w:pPr>
    </w:p>
    <w:p w:rsidR="003B47A8" w:rsidRPr="000F6BD8" w:rsidRDefault="00CE7811" w:rsidP="00A42703">
      <w:pPr>
        <w:pStyle w:val="1"/>
        <w:rPr>
          <w:rFonts w:ascii="KoPub돋움체 Bold" w:eastAsia="KoPub돋움체 Bold"/>
          <w:b w:val="0"/>
          <w:sz w:val="28"/>
          <w:szCs w:val="28"/>
        </w:rPr>
      </w:pPr>
      <w:bookmarkStart w:id="2" w:name="_Toc130041401"/>
      <w:bookmarkStart w:id="3" w:name="OLE_LINK4"/>
      <w:r w:rsidRPr="000F6BD8">
        <w:rPr>
          <w:rFonts w:ascii="KoPub돋움체 Bold" w:eastAsia="KoPub돋움체 Bold" w:hint="eastAsia"/>
          <w:b w:val="0"/>
          <w:sz w:val="28"/>
          <w:szCs w:val="28"/>
          <w:lang w:eastAsia="ko-KR"/>
        </w:rPr>
        <w:t>프로그램 설명</w:t>
      </w:r>
      <w:bookmarkEnd w:id="2"/>
    </w:p>
    <w:p w:rsidR="003B47A8" w:rsidRPr="00080961" w:rsidRDefault="00593B35" w:rsidP="003842A2">
      <w:pPr>
        <w:pStyle w:val="2"/>
        <w:rPr>
          <w:rFonts w:ascii="KoPub돋움체 Bold" w:eastAsia="KoPub돋움체 Bold"/>
          <w:b w:val="0"/>
          <w:sz w:val="24"/>
          <w:szCs w:val="24"/>
        </w:rPr>
      </w:pPr>
      <w:bookmarkStart w:id="4" w:name="_Toc130041402"/>
      <w:bookmarkEnd w:id="3"/>
      <w:r w:rsidRPr="000F6BD8">
        <w:rPr>
          <w:rFonts w:ascii="KoPub돋움체 Bold" w:eastAsia="KoPub돋움체 Bold" w:hint="eastAsia"/>
          <w:b w:val="0"/>
          <w:sz w:val="24"/>
          <w:szCs w:val="24"/>
          <w:lang w:eastAsia="ko-KR"/>
        </w:rPr>
        <w:t>프로그램 흐름도</w:t>
      </w:r>
      <w:bookmarkEnd w:id="4"/>
      <w:r w:rsidR="00C33055">
        <w:rPr>
          <w:rFonts w:ascii="KoPub돋움체 Bold" w:eastAsia="KoPub돋움체 Bold"/>
          <w:b w:val="0"/>
          <w:noProof/>
          <w:sz w:val="24"/>
          <w:szCs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5pt;height:366.55pt">
            <v:imagedata r:id="rId9" o:title="그림1"/>
          </v:shape>
        </w:pict>
      </w:r>
    </w:p>
    <w:p w:rsidR="003B47A8" w:rsidRPr="003938F0" w:rsidRDefault="003B47A8" w:rsidP="003B47A8">
      <w:pPr>
        <w:rPr>
          <w:rFonts w:ascii="KoPub돋움체 Medium" w:eastAsia="KoPub돋움체 Medium"/>
          <w:lang w:eastAsia="ko-KR"/>
        </w:rPr>
      </w:pPr>
    </w:p>
    <w:p w:rsidR="003B47A8" w:rsidRPr="000F6BD8" w:rsidRDefault="00CE7811" w:rsidP="00D6407C">
      <w:pPr>
        <w:pStyle w:val="1"/>
        <w:rPr>
          <w:rFonts w:ascii="KoPub돋움체 Bold" w:eastAsia="KoPub돋움체 Bold"/>
          <w:b w:val="0"/>
          <w:bCs/>
          <w:sz w:val="28"/>
        </w:rPr>
      </w:pPr>
      <w:bookmarkStart w:id="5" w:name="_Toc130041403"/>
      <w:r w:rsidRPr="000F6BD8">
        <w:rPr>
          <w:rFonts w:ascii="KoPub돋움체 Bold" w:eastAsia="KoPub돋움체 Bold" w:hint="eastAsia"/>
          <w:b w:val="0"/>
          <w:bCs/>
          <w:sz w:val="28"/>
          <w:lang w:eastAsia="ko-KR"/>
        </w:rPr>
        <w:lastRenderedPageBreak/>
        <w:t>모듈 정의</w:t>
      </w:r>
      <w:bookmarkEnd w:id="5"/>
    </w:p>
    <w:p w:rsidR="003B47A8" w:rsidRPr="000F6BD8" w:rsidRDefault="00CE7811" w:rsidP="00D6407C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bookmarkStart w:id="6" w:name="_Toc130041404"/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모듈 이름 : </w:t>
      </w:r>
      <w:r w:rsidR="00625F5E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int </w:t>
      </w:r>
      <w:r w:rsidR="006623F8"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main(</w:t>
      </w:r>
      <w:r w:rsidR="00625F5E">
        <w:rPr>
          <w:rFonts w:ascii="KoPub돋움체 Bold" w:eastAsia="KoPub돋움체 Bold"/>
          <w:b w:val="0"/>
          <w:bCs/>
          <w:sz w:val="24"/>
          <w:lang w:eastAsia="ko-KR"/>
        </w:rPr>
        <w:t>void</w:t>
      </w:r>
      <w:r w:rsidR="006623F8"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)</w:t>
      </w:r>
      <w:bookmarkEnd w:id="6"/>
    </w:p>
    <w:p w:rsidR="00F7599E" w:rsidRPr="000F6BD8" w:rsidRDefault="00CE7811" w:rsidP="00F7599E">
      <w:pPr>
        <w:pStyle w:val="3"/>
        <w:rPr>
          <w:rFonts w:ascii="KoPub돋움체 Medium" w:eastAsia="KoPub돋움체 Medium"/>
          <w:sz w:val="24"/>
          <w:szCs w:val="24"/>
          <w:lang w:eastAsia="ko-KR"/>
        </w:rPr>
      </w:pPr>
      <w:bookmarkStart w:id="7" w:name="_Toc130041405"/>
      <w:r w:rsidRPr="000F6BD8">
        <w:rPr>
          <w:rFonts w:ascii="KoPub돋움체 Medium" w:eastAsia="KoPub돋움체 Medium" w:hint="eastAsia"/>
          <w:sz w:val="24"/>
          <w:szCs w:val="24"/>
          <w:lang w:eastAsia="ko-KR"/>
        </w:rPr>
        <w:t>기능</w:t>
      </w:r>
      <w:bookmarkEnd w:id="7"/>
      <w:r w:rsidR="00F7599E" w:rsidRPr="000F6BD8">
        <w:rPr>
          <w:rFonts w:ascii="KoPub돋움체 Medium" w:eastAsia="KoPub돋움체 Medium" w:hint="eastAsia"/>
          <w:sz w:val="24"/>
          <w:szCs w:val="24"/>
          <w:lang w:eastAsia="ko-KR"/>
        </w:rPr>
        <w:t xml:space="preserve"> </w:t>
      </w:r>
    </w:p>
    <w:p w:rsidR="000C67AF" w:rsidRPr="00563BA3" w:rsidRDefault="000F6BD8" w:rsidP="00563BA3">
      <w:pPr>
        <w:ind w:left="720"/>
        <w:jc w:val="both"/>
        <w:rPr>
          <w:rFonts w:ascii="KoPub돋움체 Medium" w:eastAsia="KoPub돋움체 Medium"/>
          <w:sz w:val="22"/>
          <w:lang w:eastAsia="ko-KR"/>
        </w:rPr>
      </w:pPr>
      <w:r w:rsidRPr="000F6BD8">
        <w:rPr>
          <w:rFonts w:ascii="KoPub돋움체 Medium" w:eastAsia="KoPub돋움체 Medium" w:hint="eastAsia"/>
          <w:sz w:val="22"/>
          <w:lang w:eastAsia="ko-KR"/>
        </w:rPr>
        <w:t xml:space="preserve">프로그램이 시작되면 </w:t>
      </w:r>
      <w:r w:rsidR="00A41EF8">
        <w:rPr>
          <w:rFonts w:ascii="KoPub돋움체 Medium" w:eastAsia="KoPub돋움체 Medium" w:hint="eastAsia"/>
          <w:sz w:val="22"/>
          <w:lang w:eastAsia="ko-KR"/>
        </w:rPr>
        <w:t>reset_func</w:t>
      </w:r>
      <w:r w:rsidRPr="000F6BD8">
        <w:rPr>
          <w:rFonts w:ascii="KoPub돋움체 Medium" w:eastAsia="KoPub돋움체 Medium"/>
          <w:sz w:val="22"/>
          <w:lang w:eastAsia="ko-KR"/>
        </w:rPr>
        <w:t>()</w:t>
      </w:r>
      <w:r w:rsidRPr="000F6BD8">
        <w:rPr>
          <w:rFonts w:ascii="KoPub돋움체 Medium" w:eastAsia="KoPub돋움체 Medium" w:hint="eastAsia"/>
          <w:sz w:val="22"/>
          <w:lang w:eastAsia="ko-KR"/>
        </w:rPr>
        <w:t>을 호출해 가상 메모리를 초기화하고,</w:t>
      </w:r>
      <w:r w:rsidRPr="000F6BD8">
        <w:rPr>
          <w:rFonts w:ascii="KoPub돋움체 Medium" w:eastAsia="KoPub돋움체 Medium"/>
          <w:sz w:val="22"/>
          <w:lang w:eastAsia="ko-KR"/>
        </w:rPr>
        <w:t xml:space="preserve"> </w:t>
      </w:r>
      <w:r w:rsidR="00A41EF8">
        <w:rPr>
          <w:rFonts w:ascii="KoPub돋움체 Medium" w:eastAsia="KoPub돋움체 Medium"/>
          <w:sz w:val="22"/>
          <w:lang w:eastAsia="ko-KR"/>
        </w:rPr>
        <w:t>read_opcode_func</w:t>
      </w:r>
      <w:r w:rsidRPr="000F6BD8">
        <w:rPr>
          <w:rFonts w:ascii="KoPub돋움체 Medium" w:eastAsia="KoPub돋움체 Medium"/>
          <w:sz w:val="22"/>
          <w:lang w:eastAsia="ko-KR"/>
        </w:rPr>
        <w:t>()</w:t>
      </w:r>
      <w:r w:rsidRPr="000F6BD8">
        <w:rPr>
          <w:rFonts w:ascii="KoPub돋움체 Medium" w:eastAsia="KoPub돋움체 Medium" w:hint="eastAsia"/>
          <w:sz w:val="22"/>
          <w:lang w:eastAsia="ko-KR"/>
        </w:rPr>
        <w:t>을</w:t>
      </w:r>
      <w:r w:rsidR="00563BA3">
        <w:rPr>
          <w:rFonts w:ascii="KoPub돋움체 Medium" w:eastAsia="KoPub돋움체 Medium" w:hint="eastAsia"/>
          <w:sz w:val="22"/>
          <w:lang w:eastAsia="ko-KR"/>
        </w:rPr>
        <w:t xml:space="preserve"> </w:t>
      </w:r>
      <w:r w:rsidRPr="000F6BD8">
        <w:rPr>
          <w:rFonts w:ascii="KoPub돋움체 Medium" w:eastAsia="KoPub돋움체 Medium" w:hint="eastAsia"/>
          <w:sz w:val="22"/>
          <w:lang w:eastAsia="ko-KR"/>
        </w:rPr>
        <w:t xml:space="preserve">호출해 </w:t>
      </w:r>
      <w:r w:rsidRPr="000F6BD8">
        <w:rPr>
          <w:rFonts w:ascii="KoPub돋움체 Medium" w:eastAsia="KoPub돋움체 Medium"/>
          <w:sz w:val="22"/>
          <w:lang w:eastAsia="ko-KR"/>
        </w:rPr>
        <w:t xml:space="preserve">opcode </w:t>
      </w:r>
      <w:r w:rsidRPr="000F6BD8">
        <w:rPr>
          <w:rFonts w:ascii="KoPub돋움체 Medium" w:eastAsia="KoPub돋움체 Medium" w:hint="eastAsia"/>
          <w:sz w:val="22"/>
          <w:lang w:eastAsia="ko-KR"/>
        </w:rPr>
        <w:t>해시테이블을 채운 다음, 변수들을 모두 초기화한다.</w:t>
      </w:r>
      <w:r w:rsidRPr="000F6BD8">
        <w:rPr>
          <w:rFonts w:ascii="KoPub돋움체 Medium" w:eastAsia="KoPub돋움체 Medium"/>
          <w:sz w:val="22"/>
          <w:lang w:eastAsia="ko-KR"/>
        </w:rPr>
        <w:t xml:space="preserve"> </w:t>
      </w:r>
      <w:r w:rsidRPr="000F6BD8">
        <w:rPr>
          <w:rFonts w:ascii="KoPub돋움체 Medium" w:eastAsia="KoPub돋움체 Medium" w:hint="eastAsia"/>
          <w:sz w:val="22"/>
          <w:lang w:eastAsia="ko-KR"/>
        </w:rPr>
        <w:t>c</w:t>
      </w:r>
      <w:r w:rsidRPr="000F6BD8">
        <w:rPr>
          <w:rFonts w:ascii="KoPub돋움체 Medium" w:eastAsia="KoPub돋움체 Medium"/>
          <w:sz w:val="22"/>
          <w:lang w:eastAsia="ko-KR"/>
        </w:rPr>
        <w:t>ommand line</w:t>
      </w:r>
      <w:r w:rsidRPr="000F6BD8">
        <w:rPr>
          <w:rFonts w:ascii="KoPub돋움체 Medium" w:eastAsia="KoPub돋움체 Medium" w:hint="eastAsia"/>
          <w:sz w:val="22"/>
          <w:lang w:eastAsia="ko-KR"/>
        </w:rPr>
        <w:t>을 입력받아 c</w:t>
      </w:r>
      <w:r w:rsidRPr="000F6BD8">
        <w:rPr>
          <w:rFonts w:ascii="KoPub돋움체 Medium" w:eastAsia="KoPub돋움체 Medium"/>
          <w:sz w:val="22"/>
          <w:lang w:eastAsia="ko-KR"/>
        </w:rPr>
        <w:t>ommand</w:t>
      </w:r>
      <w:r w:rsidRPr="000F6BD8">
        <w:rPr>
          <w:rFonts w:ascii="KoPub돋움체 Medium" w:eastAsia="KoPub돋움체 Medium" w:hint="eastAsia"/>
          <w:sz w:val="22"/>
          <w:lang w:eastAsia="ko-KR"/>
        </w:rPr>
        <w:t xml:space="preserve">와 </w:t>
      </w:r>
      <w:r w:rsidRPr="000F6BD8">
        <w:rPr>
          <w:rFonts w:ascii="KoPub돋움체 Medium" w:eastAsia="KoPub돋움체 Medium"/>
          <w:sz w:val="22"/>
          <w:lang w:eastAsia="ko-KR"/>
        </w:rPr>
        <w:t>argument(</w:t>
      </w:r>
      <w:r w:rsidRPr="000F6BD8">
        <w:rPr>
          <w:rFonts w:ascii="KoPub돋움체 Medium" w:eastAsia="KoPub돋움체 Medium" w:hint="eastAsia"/>
          <w:sz w:val="22"/>
          <w:lang w:eastAsia="ko-KR"/>
        </w:rPr>
        <w:t>s</w:t>
      </w:r>
      <w:r w:rsidRPr="000F6BD8">
        <w:rPr>
          <w:rFonts w:ascii="KoPub돋움체 Medium" w:eastAsia="KoPub돋움체 Medium"/>
          <w:sz w:val="22"/>
          <w:lang w:eastAsia="ko-KR"/>
        </w:rPr>
        <w:t>)</w:t>
      </w:r>
      <w:r w:rsidRPr="000F6BD8">
        <w:rPr>
          <w:rFonts w:ascii="KoPub돋움체 Medium" w:eastAsia="KoPub돋움체 Medium" w:hint="eastAsia"/>
          <w:sz w:val="22"/>
          <w:lang w:eastAsia="ko-KR"/>
        </w:rPr>
        <w:t>로 분리한 뒤,</w:t>
      </w:r>
      <w:r w:rsidRPr="000F6BD8">
        <w:rPr>
          <w:rFonts w:ascii="KoPub돋움체 Medium" w:eastAsia="KoPub돋움체 Medium"/>
          <w:sz w:val="22"/>
          <w:lang w:eastAsia="ko-KR"/>
        </w:rPr>
        <w:t xml:space="preserve"> </w:t>
      </w:r>
      <w:r w:rsidRPr="000F6BD8">
        <w:rPr>
          <w:rFonts w:ascii="KoPub돋움체 Medium" w:eastAsia="KoPub돋움체 Medium" w:hint="eastAsia"/>
          <w:sz w:val="22"/>
          <w:lang w:eastAsia="ko-KR"/>
        </w:rPr>
        <w:t>c</w:t>
      </w:r>
      <w:r w:rsidRPr="000F6BD8">
        <w:rPr>
          <w:rFonts w:ascii="KoPub돋움체 Medium" w:eastAsia="KoPub돋움체 Medium"/>
          <w:sz w:val="22"/>
          <w:lang w:eastAsia="ko-KR"/>
        </w:rPr>
        <w:t>ommand</w:t>
      </w:r>
      <w:r w:rsidRPr="000F6BD8">
        <w:rPr>
          <w:rFonts w:ascii="KoPub돋움체 Medium" w:eastAsia="KoPub돋움체 Medium" w:hint="eastAsia"/>
          <w:sz w:val="22"/>
          <w:lang w:eastAsia="ko-KR"/>
        </w:rPr>
        <w:t>에</w:t>
      </w:r>
      <w:r w:rsidRPr="000F6BD8">
        <w:rPr>
          <w:rFonts w:ascii="KoPub돋움체 Medium" w:eastAsia="KoPub돋움체 Medium"/>
          <w:sz w:val="22"/>
          <w:lang w:eastAsia="ko-KR"/>
        </w:rPr>
        <w:t xml:space="preserve"> </w:t>
      </w:r>
      <w:r w:rsidRPr="000F6BD8">
        <w:rPr>
          <w:rFonts w:ascii="KoPub돋움체 Medium" w:eastAsia="KoPub돋움체 Medium" w:hint="eastAsia"/>
          <w:sz w:val="22"/>
          <w:lang w:eastAsia="ko-KR"/>
        </w:rPr>
        <w:t>따라 적절한 함수를 호출해 기능을 수행한다.</w:t>
      </w:r>
    </w:p>
    <w:p w:rsidR="00CE7811" w:rsidRPr="000F6BD8" w:rsidRDefault="00CE7811" w:rsidP="00F7599E">
      <w:pPr>
        <w:pStyle w:val="3"/>
        <w:rPr>
          <w:rFonts w:ascii="KoPub돋움체 Medium" w:eastAsia="KoPub돋움체 Medium"/>
          <w:sz w:val="24"/>
          <w:szCs w:val="24"/>
          <w:lang w:eastAsia="ko-KR"/>
        </w:rPr>
      </w:pPr>
      <w:bookmarkStart w:id="8" w:name="_Toc130041406"/>
      <w:r w:rsidRPr="000F6BD8">
        <w:rPr>
          <w:rFonts w:ascii="KoPub돋움체 Medium" w:eastAsia="KoPub돋움체 Medium" w:hint="eastAsia"/>
          <w:sz w:val="24"/>
          <w:szCs w:val="24"/>
          <w:lang w:eastAsia="ko-KR"/>
        </w:rPr>
        <w:t>사용 변수</w:t>
      </w:r>
      <w:bookmarkEnd w:id="8"/>
    </w:p>
    <w:p w:rsidR="00F7599E" w:rsidRDefault="00A83141" w:rsidP="00F7599E">
      <w:pPr>
        <w:ind w:left="720"/>
        <w:rPr>
          <w:rFonts w:ascii="KoPub돋움체 Medium" w:eastAsia="KoPub돋움체 Medium"/>
          <w:sz w:val="24"/>
          <w:szCs w:val="24"/>
          <w:lang w:eastAsia="ko-KR"/>
        </w:rPr>
      </w:pPr>
      <w:r>
        <w:rPr>
          <w:rFonts w:ascii="KoPub돋움체 Medium" w:eastAsia="KoPub돋움체 Medium"/>
          <w:sz w:val="24"/>
          <w:szCs w:val="24"/>
          <w:lang w:eastAsia="ko-KR"/>
        </w:rPr>
        <w:t xml:space="preserve">int argnum </w:t>
      </w:r>
      <w:r>
        <w:rPr>
          <w:rFonts w:ascii="KoPub돋움체 Medium" w:eastAsia="KoPub돋움체 Medium"/>
          <w:sz w:val="24"/>
          <w:szCs w:val="24"/>
          <w:lang w:eastAsia="ko-KR"/>
        </w:rPr>
        <w:t>–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주요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명령어 뒤의 인자들의 개수를 저장</w:t>
      </w:r>
    </w:p>
    <w:p w:rsidR="009D7E38" w:rsidRDefault="00A83141" w:rsidP="00F7599E">
      <w:pPr>
        <w:ind w:left="720"/>
        <w:rPr>
          <w:rFonts w:ascii="KoPub돋움체 Medium" w:eastAsia="KoPub돋움체 Medium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 xml:space="preserve">int 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wrongcmdflag </w:t>
      </w:r>
      <w:r>
        <w:rPr>
          <w:rFonts w:ascii="KoPub돋움체 Medium" w:eastAsia="KoPub돋움체 Medium"/>
          <w:sz w:val="24"/>
          <w:szCs w:val="24"/>
          <w:lang w:eastAsia="ko-KR"/>
        </w:rPr>
        <w:t>–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입력된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명령어의 형식이</w:t>
      </w:r>
      <w:r w:rsidR="009D7E38"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 w:rsidR="009D7E38">
        <w:rPr>
          <w:rFonts w:ascii="KoPub돋움체 Medium" w:eastAsia="KoPub돋움체 Medium" w:hint="eastAsia"/>
          <w:sz w:val="24"/>
          <w:szCs w:val="24"/>
          <w:lang w:eastAsia="ko-KR"/>
        </w:rPr>
        <w:t>옳은지 틀린지 구분</w:t>
      </w:r>
    </w:p>
    <w:p w:rsidR="00A83141" w:rsidRDefault="009D7E38" w:rsidP="00F7599E">
      <w:pPr>
        <w:ind w:left="720"/>
        <w:rPr>
          <w:rFonts w:ascii="KoPub돋움체 Medium" w:eastAsia="KoPub돋움체 Medium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 xml:space="preserve">int 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hexproblemflag </w:t>
      </w:r>
      <w:r>
        <w:rPr>
          <w:rFonts w:ascii="KoPub돋움체 Medium" w:eastAsia="KoPub돋움체 Medium"/>
          <w:sz w:val="24"/>
          <w:szCs w:val="24"/>
          <w:lang w:eastAsia="ko-KR"/>
        </w:rPr>
        <w:t>–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인자들이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16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진수로 입력됐는지 구분</w:t>
      </w:r>
    </w:p>
    <w:p w:rsidR="009D7E38" w:rsidRDefault="009D7E38" w:rsidP="00F7599E">
      <w:pPr>
        <w:ind w:left="720"/>
        <w:rPr>
          <w:rFonts w:ascii="KoPub돋움체 Medium" w:eastAsia="KoPub돋움체 Medium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>i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nt startpoint, endpoint </w:t>
      </w:r>
      <w:r>
        <w:rPr>
          <w:rFonts w:ascii="KoPub돋움체 Medium" w:eastAsia="KoPub돋움체 Medium"/>
          <w:sz w:val="24"/>
          <w:szCs w:val="24"/>
          <w:lang w:eastAsia="ko-KR"/>
        </w:rPr>
        <w:t>–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dump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명령어에서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값을 표시할 메모리의 시작 주소와 끝 주소</w:t>
      </w:r>
    </w:p>
    <w:p w:rsidR="009D7E38" w:rsidRPr="003938F0" w:rsidRDefault="009D7E38" w:rsidP="00F7599E">
      <w:pPr>
        <w:ind w:left="720"/>
        <w:rPr>
          <w:rFonts w:ascii="KoPub돋움체 Medium" w:eastAsia="KoPub돋움체 Medium"/>
          <w:sz w:val="24"/>
          <w:szCs w:val="24"/>
          <w:lang w:eastAsia="ko-KR"/>
        </w:rPr>
      </w:pPr>
    </w:p>
    <w:p w:rsidR="00CE7811" w:rsidRPr="000F6BD8" w:rsidRDefault="00CE7811" w:rsidP="00D6407C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bookmarkStart w:id="9" w:name="_Toc130041407"/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모듈 이름: </w:t>
      </w:r>
      <w:r w:rsidR="00E154BB">
        <w:rPr>
          <w:rFonts w:ascii="KoPub돋움체 Bold" w:eastAsia="KoPub돋움체 Bold"/>
          <w:b w:val="0"/>
          <w:bCs/>
          <w:sz w:val="24"/>
          <w:lang w:eastAsia="ko-KR"/>
        </w:rPr>
        <w:t xml:space="preserve">void </w:t>
      </w:r>
      <w:r w:rsidR="00A41EF8">
        <w:rPr>
          <w:rFonts w:ascii="KoPub돋움체 Bold" w:eastAsia="KoPub돋움체 Bold" w:hint="eastAsia"/>
          <w:b w:val="0"/>
          <w:bCs/>
          <w:sz w:val="24"/>
          <w:lang w:eastAsia="ko-KR"/>
        </w:rPr>
        <w:t>help_func</w:t>
      </w:r>
      <w:r w:rsidR="006623F8"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(</w:t>
      </w:r>
      <w:r w:rsidR="00E154BB">
        <w:rPr>
          <w:rFonts w:ascii="KoPub돋움체 Bold" w:eastAsia="KoPub돋움체 Bold"/>
          <w:b w:val="0"/>
          <w:bCs/>
          <w:sz w:val="24"/>
          <w:lang w:eastAsia="ko-KR"/>
        </w:rPr>
        <w:t>void</w:t>
      </w:r>
      <w:r w:rsidR="006623F8"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)</w:t>
      </w:r>
      <w:bookmarkEnd w:id="9"/>
    </w:p>
    <w:p w:rsidR="00F7599E" w:rsidRPr="003938F0" w:rsidRDefault="00F7599E" w:rsidP="00F7599E">
      <w:pPr>
        <w:pStyle w:val="3"/>
        <w:rPr>
          <w:rFonts w:ascii="KoPub돋움체 Medium" w:eastAsia="KoPub돋움체 Medium"/>
          <w:sz w:val="24"/>
          <w:szCs w:val="24"/>
          <w:lang w:eastAsia="ko-KR"/>
        </w:rPr>
      </w:pPr>
      <w:bookmarkStart w:id="10" w:name="_Toc130041408"/>
      <w:r w:rsidRPr="003938F0">
        <w:rPr>
          <w:rFonts w:ascii="KoPub돋움체 Medium" w:eastAsia="KoPub돋움체 Medium" w:hint="eastAsia"/>
          <w:sz w:val="24"/>
          <w:szCs w:val="24"/>
          <w:lang w:eastAsia="ko-KR"/>
        </w:rPr>
        <w:t>기능</w:t>
      </w:r>
      <w:bookmarkEnd w:id="10"/>
      <w:r w:rsidRPr="003938F0">
        <w:rPr>
          <w:rFonts w:ascii="KoPub돋움체 Medium" w:eastAsia="KoPub돋움체 Medium" w:hint="eastAsia"/>
          <w:sz w:val="24"/>
          <w:szCs w:val="24"/>
          <w:lang w:eastAsia="ko-KR"/>
        </w:rPr>
        <w:t xml:space="preserve"> </w:t>
      </w:r>
    </w:p>
    <w:p w:rsidR="00F7599E" w:rsidRPr="00AA407E" w:rsidRDefault="00AA407E" w:rsidP="00AA407E">
      <w:pPr>
        <w:ind w:firstLine="720"/>
        <w:jc w:val="both"/>
        <w:rPr>
          <w:rFonts w:ascii="KoPub돋움체 Medium" w:eastAsia="KoPub돋움체 Medium"/>
          <w:sz w:val="22"/>
          <w:szCs w:val="22"/>
          <w:lang w:eastAsia="ko-KR"/>
        </w:rPr>
      </w:pPr>
      <w:r w:rsidRPr="00AA407E">
        <w:rPr>
          <w:rFonts w:ascii="KoPub돋움체 Medium" w:eastAsia="KoPub돋움체 Medium" w:hint="eastAsia"/>
          <w:sz w:val="22"/>
          <w:szCs w:val="22"/>
          <w:lang w:eastAsia="ko-KR"/>
        </w:rPr>
        <w:t>프로그램에서</w:t>
      </w:r>
      <w:r w:rsidRPr="00AA407E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sz w:val="22"/>
          <w:szCs w:val="22"/>
          <w:lang w:eastAsia="ko-KR"/>
        </w:rPr>
        <w:t xml:space="preserve">사용할 수 있는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명령어의 목록을 출력한다.</w:t>
      </w:r>
    </w:p>
    <w:p w:rsidR="00F7599E" w:rsidRPr="003938F0" w:rsidRDefault="00F7599E" w:rsidP="00F7599E">
      <w:pPr>
        <w:pStyle w:val="3"/>
        <w:rPr>
          <w:rFonts w:ascii="KoPub돋움체 Medium" w:eastAsia="KoPub돋움체 Medium"/>
          <w:sz w:val="24"/>
          <w:szCs w:val="24"/>
          <w:lang w:eastAsia="ko-KR"/>
        </w:rPr>
      </w:pPr>
      <w:bookmarkStart w:id="11" w:name="_Toc130041409"/>
      <w:r w:rsidRPr="003938F0">
        <w:rPr>
          <w:rFonts w:ascii="KoPub돋움체 Medium" w:eastAsia="KoPub돋움체 Medium" w:hint="eastAsia"/>
          <w:sz w:val="24"/>
          <w:szCs w:val="24"/>
          <w:lang w:eastAsia="ko-KR"/>
        </w:rPr>
        <w:t>사용 변수</w:t>
      </w:r>
      <w:bookmarkEnd w:id="11"/>
    </w:p>
    <w:p w:rsidR="00CE7811" w:rsidRPr="00AA407E" w:rsidRDefault="00564BC4" w:rsidP="00564BC4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 w:rsidRPr="00AA407E">
        <w:rPr>
          <w:rFonts w:ascii="KoPub돋움체 Medium" w:eastAsia="KoPub돋움체 Medium" w:hint="eastAsia"/>
          <w:sz w:val="22"/>
          <w:szCs w:val="22"/>
          <w:lang w:eastAsia="ko-KR"/>
        </w:rPr>
        <w:t>없음</w:t>
      </w:r>
    </w:p>
    <w:p w:rsidR="00AA407E" w:rsidRPr="00AA407E" w:rsidRDefault="00AA407E" w:rsidP="00564BC4">
      <w:pPr>
        <w:ind w:left="720"/>
        <w:rPr>
          <w:rFonts w:ascii="KoPub돋움체 Medium" w:eastAsia="KoPub돋움체 Medium"/>
          <w:sz w:val="22"/>
          <w:lang w:eastAsia="ko-KR"/>
        </w:rPr>
      </w:pPr>
    </w:p>
    <w:p w:rsidR="00564BC4" w:rsidRPr="000F6BD8" w:rsidRDefault="00564BC4" w:rsidP="00564BC4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bookmarkStart w:id="12" w:name="_Toc130041410"/>
      <w:r w:rsidR="0006784D"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 w:rsidR="00AA407E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="0006784D"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이름: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="00E154BB">
        <w:rPr>
          <w:rFonts w:ascii="KoPub돋움체 Bold" w:eastAsia="KoPub돋움체 Bold"/>
          <w:b w:val="0"/>
          <w:bCs/>
          <w:sz w:val="24"/>
          <w:lang w:eastAsia="ko-KR"/>
        </w:rPr>
        <w:t>void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="00A41EF8">
        <w:rPr>
          <w:rFonts w:ascii="KoPub돋움체 Bold" w:eastAsia="KoPub돋움체 Bold" w:hint="eastAsia"/>
          <w:b w:val="0"/>
          <w:bCs/>
          <w:sz w:val="24"/>
          <w:lang w:eastAsia="ko-KR"/>
        </w:rPr>
        <w:t>dir_func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(</w:t>
      </w:r>
      <w:r w:rsidR="00E154BB">
        <w:rPr>
          <w:rFonts w:ascii="KoPub돋움체 Bold" w:eastAsia="KoPub돋움체 Bold"/>
          <w:b w:val="0"/>
          <w:bCs/>
          <w:sz w:val="24"/>
          <w:lang w:eastAsia="ko-KR"/>
        </w:rPr>
        <w:t>void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)</w:t>
      </w:r>
      <w:bookmarkEnd w:id="12"/>
    </w:p>
    <w:p w:rsidR="00564BC4" w:rsidRPr="00AA407E" w:rsidRDefault="00564BC4" w:rsidP="00564BC4">
      <w:pPr>
        <w:pStyle w:val="3"/>
        <w:rPr>
          <w:rFonts w:ascii="KoPub돋움체 Medium" w:eastAsia="KoPub돋움체 Medium"/>
          <w:sz w:val="24"/>
          <w:szCs w:val="24"/>
          <w:lang w:eastAsia="ko-KR"/>
        </w:rPr>
      </w:pPr>
      <w:bookmarkStart w:id="13" w:name="_Toc130041411"/>
      <w:r w:rsidRPr="00AA407E">
        <w:rPr>
          <w:rFonts w:ascii="KoPub돋움체 Medium" w:eastAsia="KoPub돋움체 Medium" w:hint="eastAsia"/>
          <w:sz w:val="24"/>
          <w:szCs w:val="24"/>
          <w:lang w:eastAsia="ko-KR"/>
        </w:rPr>
        <w:t>기능</w:t>
      </w:r>
      <w:bookmarkEnd w:id="13"/>
    </w:p>
    <w:p w:rsidR="0006784D" w:rsidRPr="00AA407E" w:rsidRDefault="00AA407E" w:rsidP="00AA407E">
      <w:pPr>
        <w:ind w:left="720"/>
        <w:jc w:val="both"/>
        <w:rPr>
          <w:rFonts w:ascii="KoPub돋움체 Medium" w:eastAsia="KoPub돋움체 Medium"/>
          <w:sz w:val="22"/>
          <w:szCs w:val="22"/>
          <w:lang w:eastAsia="ko-KR"/>
        </w:rPr>
      </w:pPr>
      <w:r w:rsidRPr="00AA407E">
        <w:rPr>
          <w:rFonts w:ascii="KoPub돋움체 Medium" w:eastAsia="KoPub돋움체 Medium" w:hint="eastAsia"/>
          <w:sz w:val="22"/>
          <w:szCs w:val="22"/>
          <w:lang w:eastAsia="ko-KR"/>
        </w:rPr>
        <w:t>현재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 디렉토리에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있는 파일과 하위 디렉토리의 목록을 출력한다.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현재 실행 중인 파일이면 파일 이름</w:t>
      </w:r>
      <w:r w:rsidR="005E02E0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뒤에 </w:t>
      </w:r>
      <w:r>
        <w:rPr>
          <w:rFonts w:ascii="KoPub돋움체 Medium" w:eastAsia="KoPub돋움체 Medium"/>
          <w:sz w:val="22"/>
          <w:szCs w:val="22"/>
          <w:lang w:eastAsia="ko-KR"/>
        </w:rPr>
        <w:t>‘</w:t>
      </w:r>
      <w:r>
        <w:rPr>
          <w:rFonts w:ascii="KoPub돋움체 Medium" w:eastAsia="KoPub돋움체 Medium"/>
          <w:sz w:val="22"/>
          <w:szCs w:val="22"/>
          <w:lang w:eastAsia="ko-KR"/>
        </w:rPr>
        <w:t>*</w:t>
      </w:r>
      <w:r>
        <w:rPr>
          <w:rFonts w:ascii="KoPub돋움체 Medium" w:eastAsia="KoPub돋움체 Medium"/>
          <w:sz w:val="22"/>
          <w:szCs w:val="22"/>
          <w:lang w:eastAsia="ko-KR"/>
        </w:rPr>
        <w:t>’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붙이고,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디렉토리이면 </w:t>
      </w:r>
      <w:r>
        <w:rPr>
          <w:rFonts w:ascii="KoPub돋움체 Medium" w:eastAsia="KoPub돋움체 Medium"/>
          <w:sz w:val="22"/>
          <w:szCs w:val="22"/>
          <w:lang w:eastAsia="ko-KR"/>
        </w:rPr>
        <w:t>‘</w:t>
      </w:r>
      <w:r>
        <w:rPr>
          <w:rFonts w:ascii="KoPub돋움체 Medium" w:eastAsia="KoPub돋움체 Medium"/>
          <w:sz w:val="22"/>
          <w:szCs w:val="22"/>
          <w:lang w:eastAsia="ko-KR"/>
        </w:rPr>
        <w:t>/</w:t>
      </w:r>
      <w:r>
        <w:rPr>
          <w:rFonts w:ascii="KoPub돋움체 Medium" w:eastAsia="KoPub돋움체 Medium"/>
          <w:sz w:val="22"/>
          <w:szCs w:val="22"/>
          <w:lang w:eastAsia="ko-KR"/>
        </w:rPr>
        <w:t>’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붙인다.</w:t>
      </w:r>
    </w:p>
    <w:p w:rsidR="00564BC4" w:rsidRPr="00AA407E" w:rsidRDefault="00564BC4" w:rsidP="00564BC4">
      <w:pPr>
        <w:pStyle w:val="3"/>
        <w:rPr>
          <w:rFonts w:ascii="KoPub돋움체 Medium" w:eastAsia="KoPub돋움체 Medium"/>
          <w:sz w:val="24"/>
          <w:szCs w:val="24"/>
          <w:lang w:eastAsia="ko-KR"/>
        </w:rPr>
      </w:pPr>
      <w:bookmarkStart w:id="14" w:name="_Toc130041412"/>
      <w:r w:rsidRPr="00AA407E">
        <w:rPr>
          <w:rFonts w:ascii="KoPub돋움체 Medium" w:eastAsia="KoPub돋움체 Medium" w:hint="eastAsia"/>
          <w:sz w:val="24"/>
          <w:szCs w:val="24"/>
          <w:lang w:eastAsia="ko-KR"/>
        </w:rPr>
        <w:t>사용</w:t>
      </w:r>
      <w:r w:rsidR="00AA407E">
        <w:rPr>
          <w:rFonts w:ascii="KoPub돋움체 Medium" w:eastAsia="KoPub돋움체 Medium" w:hint="eastAsia"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sz w:val="24"/>
          <w:szCs w:val="24"/>
          <w:lang w:eastAsia="ko-KR"/>
        </w:rPr>
        <w:t>변</w:t>
      </w:r>
      <w:r w:rsidR="00733950" w:rsidRPr="00AA407E">
        <w:rPr>
          <w:rFonts w:ascii="KoPub돋움체 Medium" w:eastAsia="KoPub돋움체 Medium" w:hint="eastAsia"/>
          <w:sz w:val="24"/>
          <w:szCs w:val="24"/>
          <w:lang w:eastAsia="ko-KR"/>
        </w:rPr>
        <w:t>수</w:t>
      </w:r>
      <w:bookmarkEnd w:id="14"/>
    </w:p>
    <w:p w:rsidR="00564BC4" w:rsidRDefault="00D81A41" w:rsidP="00BB4E04">
      <w:pPr>
        <w:ind w:firstLine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D</w:t>
      </w:r>
      <w:r>
        <w:rPr>
          <w:rFonts w:ascii="KoPub돋움체 Medium" w:eastAsia="KoPub돋움체 Medium"/>
          <w:sz w:val="22"/>
          <w:szCs w:val="22"/>
          <w:lang w:eastAsia="ko-KR"/>
        </w:rPr>
        <w:t>IR *dir</w:t>
      </w:r>
    </w:p>
    <w:p w:rsidR="00D81A41" w:rsidRDefault="00D81A41" w:rsidP="00BB4E04">
      <w:pPr>
        <w:ind w:firstLine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s</w:t>
      </w:r>
      <w:r>
        <w:rPr>
          <w:rFonts w:ascii="KoPub돋움체 Medium" w:eastAsia="KoPub돋움체 Medium"/>
          <w:sz w:val="22"/>
          <w:szCs w:val="22"/>
          <w:lang w:eastAsia="ko-KR"/>
        </w:rPr>
        <w:t>truct dirent *entry</w:t>
      </w:r>
    </w:p>
    <w:p w:rsidR="00D81A41" w:rsidRDefault="00D81A41" w:rsidP="00BB4E04">
      <w:pPr>
        <w:ind w:firstLine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s</w:t>
      </w:r>
      <w:r>
        <w:rPr>
          <w:rFonts w:ascii="KoPub돋움체 Medium" w:eastAsia="KoPub돋움체 Medium"/>
          <w:sz w:val="22"/>
          <w:szCs w:val="22"/>
          <w:lang w:eastAsia="ko-KR"/>
        </w:rPr>
        <w:t>truct stat status</w:t>
      </w:r>
    </w:p>
    <w:p w:rsidR="00AA407E" w:rsidRPr="00AA407E" w:rsidRDefault="00AA407E" w:rsidP="00BB4E04">
      <w:pPr>
        <w:ind w:firstLine="720"/>
        <w:rPr>
          <w:rFonts w:ascii="KoPub돋움체 Medium" w:eastAsia="KoPub돋움체 Medium"/>
          <w:sz w:val="22"/>
          <w:szCs w:val="22"/>
          <w:lang w:eastAsia="ko-KR"/>
        </w:rPr>
      </w:pPr>
    </w:p>
    <w:p w:rsidR="00564BC4" w:rsidRPr="000F6BD8" w:rsidRDefault="0006784D" w:rsidP="00564BC4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bookmarkStart w:id="15" w:name="_Toc130041413"/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 w:rsidR="00AA407E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이름:</w:t>
      </w:r>
      <w:r w:rsidR="00564BC4"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bookmarkEnd w:id="15"/>
      <w:r w:rsidR="00E154BB">
        <w:rPr>
          <w:rFonts w:ascii="KoPub돋움체 Bold" w:eastAsia="KoPub돋움체 Bold"/>
          <w:b w:val="0"/>
          <w:bCs/>
          <w:sz w:val="24"/>
          <w:lang w:eastAsia="ko-KR"/>
        </w:rPr>
        <w:t xml:space="preserve">void </w:t>
      </w:r>
      <w:r w:rsidR="00A41EF8">
        <w:rPr>
          <w:rFonts w:ascii="KoPub돋움체 Bold" w:eastAsia="KoPub돋움체 Bold"/>
          <w:b w:val="0"/>
          <w:bCs/>
          <w:sz w:val="24"/>
          <w:lang w:eastAsia="ko-KR"/>
        </w:rPr>
        <w:t>check_history_num_func</w:t>
      </w:r>
      <w:r w:rsidR="00E154BB">
        <w:rPr>
          <w:rFonts w:ascii="KoPub돋움체 Bold" w:eastAsia="KoPub돋움체 Bold"/>
          <w:b w:val="0"/>
          <w:bCs/>
          <w:sz w:val="24"/>
          <w:lang w:eastAsia="ko-KR"/>
        </w:rPr>
        <w:t>(void)</w:t>
      </w:r>
    </w:p>
    <w:p w:rsidR="00564BC4" w:rsidRPr="00AA407E" w:rsidRDefault="00564BC4" w:rsidP="00564BC4">
      <w:pPr>
        <w:pStyle w:val="3"/>
        <w:rPr>
          <w:rFonts w:ascii="KoPub돋움체 Medium" w:eastAsia="KoPub돋움체 Medium"/>
          <w:iCs/>
          <w:sz w:val="24"/>
          <w:szCs w:val="24"/>
          <w:lang w:eastAsia="ko-KR"/>
        </w:rPr>
      </w:pPr>
      <w:bookmarkStart w:id="16" w:name="_Toc130041414"/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  <w:bookmarkEnd w:id="16"/>
    </w:p>
    <w:p w:rsidR="00564BC4" w:rsidRPr="00AA407E" w:rsidRDefault="00E154BB" w:rsidP="00AA407E">
      <w:pPr>
        <w:ind w:left="720"/>
        <w:jc w:val="both"/>
        <w:rPr>
          <w:rFonts w:ascii="KoPub돋움체 Medium" w:eastAsia="KoPub돋움체 Medium"/>
          <w:iCs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h</w:t>
      </w:r>
      <w:r>
        <w:rPr>
          <w:rFonts w:ascii="KoPub돋움체 Medium" w:eastAsia="KoPub돋움체 Medium"/>
          <w:sz w:val="22"/>
          <w:szCs w:val="22"/>
          <w:lang w:eastAsia="ko-KR"/>
        </w:rPr>
        <w:t>istory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가 몇 개인지 확인한다.</w:t>
      </w:r>
    </w:p>
    <w:p w:rsidR="00965691" w:rsidRPr="00AA407E" w:rsidRDefault="00965691" w:rsidP="00965691">
      <w:pPr>
        <w:pStyle w:val="3"/>
        <w:rPr>
          <w:rFonts w:ascii="KoPub돋움체 Medium" w:eastAsia="KoPub돋움체 Medium"/>
          <w:bCs/>
          <w:sz w:val="24"/>
          <w:szCs w:val="24"/>
          <w:lang w:eastAsia="ko-KR"/>
        </w:rPr>
      </w:pPr>
      <w:bookmarkStart w:id="17" w:name="_Toc130041415"/>
      <w:r w:rsidRPr="00AA407E">
        <w:rPr>
          <w:rFonts w:ascii="KoPub돋움체 Medium" w:eastAsia="KoPub돋움체 Medium" w:hint="eastAsia"/>
          <w:sz w:val="24"/>
          <w:szCs w:val="24"/>
          <w:lang w:eastAsia="ko-KR"/>
        </w:rPr>
        <w:lastRenderedPageBreak/>
        <w:t>사용</w:t>
      </w:r>
      <w:r w:rsidR="00AA407E">
        <w:rPr>
          <w:rFonts w:ascii="KoPub돋움체 Medium" w:eastAsia="KoPub돋움체 Medium" w:hint="eastAsia"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sz w:val="24"/>
          <w:szCs w:val="24"/>
          <w:lang w:eastAsia="ko-KR"/>
        </w:rPr>
        <w:t>변수</w:t>
      </w:r>
      <w:bookmarkEnd w:id="17"/>
      <w:r w:rsidRPr="00AA407E">
        <w:rPr>
          <w:rFonts w:ascii="KoPub돋움체 Medium" w:eastAsia="KoPub돋움체 Medium" w:hint="eastAsia"/>
          <w:bCs/>
          <w:sz w:val="24"/>
          <w:szCs w:val="24"/>
          <w:lang w:eastAsia="ko-KR"/>
        </w:rPr>
        <w:t xml:space="preserve"> </w:t>
      </w:r>
    </w:p>
    <w:p w:rsidR="00965691" w:rsidRDefault="00AA407E" w:rsidP="00AA407E">
      <w:pPr>
        <w:ind w:left="720"/>
        <w:jc w:val="both"/>
        <w:rPr>
          <w:rFonts w:ascii="KoPub돋움체 Medium" w:eastAsia="KoPub돋움체 Medium"/>
          <w:sz w:val="22"/>
          <w:szCs w:val="22"/>
          <w:lang w:eastAsia="ko-KR"/>
        </w:rPr>
      </w:pPr>
      <w:r w:rsidRPr="00AA407E">
        <w:rPr>
          <w:rFonts w:ascii="KoPub돋움체 Medium" w:eastAsia="KoPub돋움체 Medium" w:hint="eastAsia"/>
          <w:sz w:val="22"/>
          <w:szCs w:val="22"/>
          <w:lang w:eastAsia="ko-KR"/>
        </w:rPr>
        <w:t>없음</w:t>
      </w:r>
    </w:p>
    <w:p w:rsidR="00AA407E" w:rsidRPr="00AA407E" w:rsidRDefault="00AA407E" w:rsidP="00AA407E">
      <w:pPr>
        <w:ind w:left="720"/>
        <w:jc w:val="both"/>
        <w:rPr>
          <w:rFonts w:ascii="KoPub돋움체 Medium" w:eastAsia="KoPub돋움체 Medium"/>
          <w:sz w:val="22"/>
          <w:szCs w:val="22"/>
          <w:lang w:eastAsia="ko-KR"/>
        </w:rPr>
      </w:pPr>
    </w:p>
    <w:p w:rsidR="00564BC4" w:rsidRPr="000F6BD8" w:rsidRDefault="0006784D" w:rsidP="00564BC4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bookmarkStart w:id="18" w:name="_Toc130041416"/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 w:rsidR="00AA407E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이름:</w:t>
      </w:r>
      <w:r w:rsidR="00564BC4"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bookmarkEnd w:id="18"/>
      <w:r w:rsidR="00E154BB">
        <w:rPr>
          <w:rFonts w:ascii="KoPub돋움체 Bold" w:eastAsia="KoPub돋움체 Bold" w:hint="eastAsia"/>
          <w:b w:val="0"/>
          <w:bCs/>
          <w:sz w:val="24"/>
          <w:lang w:eastAsia="ko-KR"/>
        </w:rPr>
        <w:t>v</w:t>
      </w:r>
      <w:r w:rsidR="00E154BB">
        <w:rPr>
          <w:rFonts w:ascii="KoPub돋움체 Bold" w:eastAsia="KoPub돋움체 Bold"/>
          <w:b w:val="0"/>
          <w:bCs/>
          <w:sz w:val="24"/>
          <w:lang w:eastAsia="ko-KR"/>
        </w:rPr>
        <w:t xml:space="preserve">oid </w:t>
      </w:r>
      <w:r w:rsidR="00A41EF8">
        <w:rPr>
          <w:rFonts w:ascii="KoPub돋움체 Bold" w:eastAsia="KoPub돋움체 Bold"/>
          <w:b w:val="0"/>
          <w:bCs/>
          <w:sz w:val="24"/>
          <w:lang w:eastAsia="ko-KR"/>
        </w:rPr>
        <w:t>add_history_func</w:t>
      </w:r>
      <w:r w:rsidR="00E154BB">
        <w:rPr>
          <w:rFonts w:ascii="KoPub돋움체 Bold" w:eastAsia="KoPub돋움체 Bold"/>
          <w:b w:val="0"/>
          <w:bCs/>
          <w:sz w:val="24"/>
          <w:lang w:eastAsia="ko-KR"/>
        </w:rPr>
        <w:t>(char* fullcmd)</w:t>
      </w:r>
    </w:p>
    <w:p w:rsidR="00564BC4" w:rsidRPr="00AA407E" w:rsidRDefault="00564BC4" w:rsidP="00564BC4">
      <w:pPr>
        <w:pStyle w:val="3"/>
        <w:rPr>
          <w:rFonts w:ascii="KoPub돋움체 Medium" w:eastAsia="KoPub돋움체 Medium"/>
          <w:iCs/>
          <w:sz w:val="24"/>
          <w:szCs w:val="24"/>
          <w:lang w:eastAsia="ko-KR"/>
        </w:rPr>
      </w:pPr>
      <w:bookmarkStart w:id="19" w:name="_Toc130041417"/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  <w:bookmarkEnd w:id="19"/>
    </w:p>
    <w:p w:rsidR="001B413C" w:rsidRPr="00E154BB" w:rsidRDefault="00E154BB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 w:rsidRPr="00E154BB">
        <w:rPr>
          <w:rFonts w:ascii="KoPub돋움체 Medium" w:eastAsia="KoPub돋움체 Medium" w:hint="eastAsia"/>
          <w:sz w:val="22"/>
          <w:szCs w:val="22"/>
          <w:lang w:eastAsia="ko-KR"/>
        </w:rPr>
        <w:t>h</w:t>
      </w:r>
      <w:r w:rsidRPr="00E154BB">
        <w:rPr>
          <w:rFonts w:ascii="KoPub돋움체 Medium" w:eastAsia="KoPub돋움체 Medium"/>
          <w:sz w:val="22"/>
          <w:szCs w:val="22"/>
          <w:lang w:eastAsia="ko-KR"/>
        </w:rPr>
        <w:t>istorylist</w:t>
      </w:r>
      <w:r w:rsidRPr="00E154BB">
        <w:rPr>
          <w:rFonts w:ascii="KoPub돋움체 Medium" w:eastAsia="KoPub돋움체 Medium" w:hint="eastAsia"/>
          <w:sz w:val="22"/>
          <w:szCs w:val="22"/>
          <w:lang w:eastAsia="ko-KR"/>
        </w:rPr>
        <w:t>에 명령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줄을</w:t>
      </w:r>
      <w:r w:rsidRPr="00E154BB">
        <w:rPr>
          <w:rFonts w:ascii="KoPub돋움체 Medium" w:eastAsia="KoPub돋움체 Medium" w:hint="eastAsia"/>
          <w:sz w:val="22"/>
          <w:szCs w:val="22"/>
          <w:lang w:eastAsia="ko-KR"/>
        </w:rPr>
        <w:t xml:space="preserve"> 추가한다.</w:t>
      </w:r>
    </w:p>
    <w:p w:rsidR="00564BC4" w:rsidRPr="00AA407E" w:rsidRDefault="00564BC4" w:rsidP="00564BC4">
      <w:pPr>
        <w:pStyle w:val="3"/>
        <w:rPr>
          <w:rFonts w:ascii="KoPub돋움체 Medium" w:eastAsia="KoPub돋움체 Medium"/>
          <w:iCs/>
          <w:sz w:val="24"/>
          <w:szCs w:val="24"/>
          <w:lang w:eastAsia="ko-KR"/>
        </w:rPr>
      </w:pPr>
      <w:bookmarkStart w:id="20" w:name="_Toc130041418"/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 w:rsid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  <w:bookmarkEnd w:id="20"/>
    </w:p>
    <w:p w:rsidR="00564BC4" w:rsidRDefault="00E154BB" w:rsidP="00564BC4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 w:rsidRPr="00E154BB">
        <w:rPr>
          <w:rFonts w:ascii="KoPub돋움체 Medium" w:eastAsia="KoPub돋움체 Medium" w:hint="eastAsia"/>
          <w:sz w:val="22"/>
          <w:szCs w:val="22"/>
          <w:lang w:eastAsia="ko-KR"/>
        </w:rPr>
        <w:t>char</w:t>
      </w:r>
      <w:r w:rsidRPr="00E154BB">
        <w:rPr>
          <w:rFonts w:ascii="KoPub돋움체 Medium" w:eastAsia="KoPub돋움체 Medium"/>
          <w:sz w:val="22"/>
          <w:szCs w:val="22"/>
          <w:lang w:eastAsia="ko-KR"/>
        </w:rPr>
        <w:t xml:space="preserve">* fullcmd </w:t>
      </w:r>
      <w:r w:rsidRPr="00E154BB">
        <w:rPr>
          <w:rFonts w:ascii="KoPub돋움체 Medium" w:eastAsia="KoPub돋움체 Medium"/>
          <w:sz w:val="22"/>
          <w:szCs w:val="22"/>
          <w:lang w:eastAsia="ko-KR"/>
        </w:rPr>
        <w:t>–</w:t>
      </w:r>
      <w:r w:rsidRPr="00E154BB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Pr="00E154BB">
        <w:rPr>
          <w:rFonts w:ascii="KoPub돋움체 Medium" w:eastAsia="KoPub돋움체 Medium" w:hint="eastAsia"/>
          <w:sz w:val="22"/>
          <w:szCs w:val="22"/>
          <w:lang w:eastAsia="ko-KR"/>
        </w:rPr>
        <w:t>사용자가</w:t>
      </w:r>
      <w:r w:rsidRPr="00E154BB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Pr="00E154BB">
        <w:rPr>
          <w:rFonts w:ascii="KoPub돋움체 Medium" w:eastAsia="KoPub돋움체 Medium" w:hint="eastAsia"/>
          <w:sz w:val="22"/>
          <w:szCs w:val="22"/>
          <w:lang w:eastAsia="ko-KR"/>
        </w:rPr>
        <w:t xml:space="preserve">입력한 명령줄을 전달하는 </w:t>
      </w:r>
      <w:r w:rsidR="00856891">
        <w:rPr>
          <w:rFonts w:ascii="KoPub돋움체 Medium" w:eastAsia="KoPub돋움체 Medium" w:hint="eastAsia"/>
          <w:sz w:val="22"/>
          <w:szCs w:val="22"/>
          <w:lang w:eastAsia="ko-KR"/>
        </w:rPr>
        <w:t>매개</w:t>
      </w:r>
      <w:r w:rsidRPr="00E154BB">
        <w:rPr>
          <w:rFonts w:ascii="KoPub돋움체 Medium" w:eastAsia="KoPub돋움체 Medium" w:hint="eastAsia"/>
          <w:sz w:val="22"/>
          <w:szCs w:val="22"/>
          <w:lang w:eastAsia="ko-KR"/>
        </w:rPr>
        <w:t xml:space="preserve"> 변수</w:t>
      </w:r>
    </w:p>
    <w:p w:rsidR="00E154BB" w:rsidRDefault="00E154BB" w:rsidP="00564BC4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E154BB" w:rsidRPr="000F6BD8" w:rsidRDefault="00E154BB" w:rsidP="00E154BB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>v</w:t>
      </w:r>
      <w:r>
        <w:rPr>
          <w:rFonts w:ascii="KoPub돋움체 Bold" w:eastAsia="KoPub돋움체 Bold"/>
          <w:b w:val="0"/>
          <w:bCs/>
          <w:sz w:val="24"/>
          <w:lang w:eastAsia="ko-KR"/>
        </w:rPr>
        <w:t xml:space="preserve">oid </w:t>
      </w:r>
      <w:r w:rsidR="00A41EF8">
        <w:rPr>
          <w:rFonts w:ascii="KoPub돋움체 Bold" w:eastAsia="KoPub돋움체 Bold" w:hint="eastAsia"/>
          <w:b w:val="0"/>
          <w:bCs/>
          <w:sz w:val="24"/>
          <w:lang w:eastAsia="ko-KR"/>
        </w:rPr>
        <w:t>show_history_func</w:t>
      </w:r>
      <w:r>
        <w:rPr>
          <w:rFonts w:ascii="KoPub돋움체 Bold" w:eastAsia="KoPub돋움체 Bold"/>
          <w:b w:val="0"/>
          <w:bCs/>
          <w:sz w:val="24"/>
          <w:lang w:eastAsia="ko-KR"/>
        </w:rPr>
        <w:t>(void)</w:t>
      </w:r>
    </w:p>
    <w:p w:rsidR="00E154BB" w:rsidRPr="00AA407E" w:rsidRDefault="00E154BB" w:rsidP="00E154BB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E154BB" w:rsidRPr="00E154BB" w:rsidRDefault="00E154BB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>history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를 출력한다.</w:t>
      </w:r>
    </w:p>
    <w:p w:rsidR="00E154BB" w:rsidRPr="00AA407E" w:rsidRDefault="00E154BB" w:rsidP="00E154BB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E154BB" w:rsidRDefault="00E154BB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없음</w:t>
      </w:r>
    </w:p>
    <w:p w:rsidR="00E154BB" w:rsidRDefault="00E154BB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E154BB" w:rsidRPr="000F6BD8" w:rsidRDefault="00E154BB" w:rsidP="00E154BB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>v</w:t>
      </w:r>
      <w:r>
        <w:rPr>
          <w:rFonts w:ascii="KoPub돋움체 Bold" w:eastAsia="KoPub돋움체 Bold"/>
          <w:b w:val="0"/>
          <w:bCs/>
          <w:sz w:val="24"/>
          <w:lang w:eastAsia="ko-KR"/>
        </w:rPr>
        <w:t xml:space="preserve">oid </w:t>
      </w:r>
      <w:r w:rsidR="00A41EF8">
        <w:rPr>
          <w:rFonts w:ascii="KoPub돋움체 Bold" w:eastAsia="KoPub돋움체 Bold" w:hint="eastAsia"/>
          <w:b w:val="0"/>
          <w:bCs/>
          <w:sz w:val="24"/>
          <w:lang w:eastAsia="ko-KR"/>
        </w:rPr>
        <w:t>dump_func</w:t>
      </w:r>
      <w:r w:rsidR="002F6937">
        <w:rPr>
          <w:rFonts w:ascii="KoPub돋움체 Bold" w:eastAsia="KoPub돋움체 Bold"/>
          <w:b w:val="0"/>
          <w:bCs/>
          <w:sz w:val="24"/>
          <w:lang w:eastAsia="ko-KR"/>
        </w:rPr>
        <w:t>(int start, int end</w:t>
      </w:r>
      <w:r>
        <w:rPr>
          <w:rFonts w:ascii="KoPub돋움체 Bold" w:eastAsia="KoPub돋움체 Bold"/>
          <w:b w:val="0"/>
          <w:bCs/>
          <w:sz w:val="24"/>
          <w:lang w:eastAsia="ko-KR"/>
        </w:rPr>
        <w:t>)</w:t>
      </w:r>
    </w:p>
    <w:p w:rsidR="00E154BB" w:rsidRPr="00AA407E" w:rsidRDefault="00E154BB" w:rsidP="00E154BB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E154BB" w:rsidRPr="00E154BB" w:rsidRDefault="00AD3593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 xml:space="preserve">start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주소의 메모리부터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end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주소의 메모리까지 내용을 출력한다.</w:t>
      </w:r>
    </w:p>
    <w:p w:rsidR="00E154BB" w:rsidRPr="00AA407E" w:rsidRDefault="00E154BB" w:rsidP="00E154BB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E154BB" w:rsidRDefault="00AD3593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>start</w:t>
      </w:r>
      <w:r w:rsidR="00856891">
        <w:rPr>
          <w:rFonts w:ascii="KoPub돋움체 Medium" w:eastAsia="KoPub돋움체 Medium"/>
          <w:sz w:val="22"/>
          <w:szCs w:val="22"/>
          <w:lang w:eastAsia="ko-KR"/>
        </w:rPr>
        <w:t>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856891">
        <w:rPr>
          <w:rFonts w:ascii="KoPub돋움체 Medium" w:eastAsia="KoPub돋움체 Medium"/>
          <w:sz w:val="22"/>
          <w:szCs w:val="22"/>
          <w:lang w:eastAsia="ko-KR"/>
        </w:rPr>
        <w:t xml:space="preserve">end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 w:rsidR="00856891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856891">
        <w:rPr>
          <w:rFonts w:ascii="KoPub돋움체 Medium" w:eastAsia="KoPub돋움체 Medium" w:hint="eastAsia"/>
          <w:sz w:val="22"/>
          <w:szCs w:val="22"/>
          <w:lang w:eastAsia="ko-KR"/>
        </w:rPr>
        <w:t>메모리와</w:t>
      </w:r>
      <w:r w:rsidR="00856891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시작 주소</w:t>
      </w:r>
      <w:r w:rsidR="00856891">
        <w:rPr>
          <w:rFonts w:ascii="KoPub돋움체 Medium" w:eastAsia="KoPub돋움체 Medium" w:hint="eastAsia"/>
          <w:sz w:val="22"/>
          <w:szCs w:val="22"/>
          <w:lang w:eastAsia="ko-KR"/>
        </w:rPr>
        <w:t>와 끝 주소를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 xml:space="preserve"> </w:t>
      </w:r>
      <w:r w:rsidR="00856891">
        <w:rPr>
          <w:rFonts w:ascii="KoPub돋움체 Medium" w:eastAsia="KoPub돋움체 Medium" w:hint="eastAsia"/>
          <w:sz w:val="22"/>
          <w:szCs w:val="22"/>
          <w:lang w:eastAsia="ko-KR"/>
        </w:rPr>
        <w:t>전달하는 매개 변수</w:t>
      </w:r>
    </w:p>
    <w:p w:rsidR="00AD3593" w:rsidRDefault="00516646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linenum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출력될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줄 개수</w:t>
      </w:r>
    </w:p>
    <w:p w:rsidR="00516646" w:rsidRDefault="00516646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 xml:space="preserve">int startaddr, endaddr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좌측에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표시하는 </w:t>
      </w:r>
      <w:r>
        <w:rPr>
          <w:rFonts w:ascii="KoPub돋움체 Medium" w:eastAsia="KoPub돋움체 Medium"/>
          <w:sz w:val="22"/>
          <w:szCs w:val="22"/>
          <w:lang w:eastAsia="ko-KR"/>
        </w:rPr>
        <w:t>16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진수 메모리 주소</w:t>
      </w:r>
    </w:p>
    <w:p w:rsidR="00516646" w:rsidRPr="00E154BB" w:rsidRDefault="00516646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E154BB" w:rsidRPr="00E154BB" w:rsidRDefault="00E154BB" w:rsidP="00E154BB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AD3593" w:rsidRPr="000F6BD8" w:rsidRDefault="00AD3593" w:rsidP="00AD3593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>v</w:t>
      </w:r>
      <w:r>
        <w:rPr>
          <w:rFonts w:ascii="KoPub돋움체 Bold" w:eastAsia="KoPub돋움체 Bold"/>
          <w:b w:val="0"/>
          <w:bCs/>
          <w:sz w:val="24"/>
          <w:lang w:eastAsia="ko-KR"/>
        </w:rPr>
        <w:t xml:space="preserve">oid </w:t>
      </w:r>
      <w:r w:rsidR="00A41EF8">
        <w:rPr>
          <w:rFonts w:ascii="KoPub돋움체 Bold" w:eastAsia="KoPub돋움체 Bold" w:hint="eastAsia"/>
          <w:b w:val="0"/>
          <w:bCs/>
          <w:sz w:val="24"/>
          <w:lang w:eastAsia="ko-KR"/>
        </w:rPr>
        <w:t>edit_func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>(</w:t>
      </w:r>
      <w:r>
        <w:rPr>
          <w:rFonts w:ascii="KoPub돋움체 Bold" w:eastAsia="KoPub돋움체 Bold"/>
          <w:b w:val="0"/>
          <w:bCs/>
          <w:sz w:val="24"/>
          <w:lang w:eastAsia="ko-KR"/>
        </w:rPr>
        <w:t>int address, int value)</w:t>
      </w:r>
    </w:p>
    <w:p w:rsidR="00AD3593" w:rsidRPr="00AA407E" w:rsidRDefault="00AD3593" w:rsidP="00AD3593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AD3593" w:rsidRPr="00E154BB" w:rsidRDefault="00AD3593" w:rsidP="00AD3593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해당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주소 메모리에 해당 값을 저장한다.</w:t>
      </w:r>
    </w:p>
    <w:p w:rsidR="00AD3593" w:rsidRPr="00AA407E" w:rsidRDefault="00AD3593" w:rsidP="00AD3593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AD3593" w:rsidRDefault="00AD3593" w:rsidP="00AD3593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address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 xml:space="preserve">메모리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주소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를 전달하는 매개 변수</w:t>
      </w:r>
    </w:p>
    <w:p w:rsidR="00AD3593" w:rsidRPr="00E154BB" w:rsidRDefault="00AD3593" w:rsidP="00AD3593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value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저장할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값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을 전달하는 매개 변수</w:t>
      </w:r>
    </w:p>
    <w:p w:rsidR="00E154BB" w:rsidRPr="00AD3593" w:rsidRDefault="00E154BB" w:rsidP="00564BC4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AD3593" w:rsidRPr="000F6BD8" w:rsidRDefault="00AD3593" w:rsidP="00AD3593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lastRenderedPageBreak/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>v</w:t>
      </w:r>
      <w:r>
        <w:rPr>
          <w:rFonts w:ascii="KoPub돋움체 Bold" w:eastAsia="KoPub돋움체 Bold"/>
          <w:b w:val="0"/>
          <w:bCs/>
          <w:sz w:val="24"/>
          <w:lang w:eastAsia="ko-KR"/>
        </w:rPr>
        <w:t xml:space="preserve">oid </w:t>
      </w:r>
      <w:r w:rsidR="00A41EF8">
        <w:rPr>
          <w:rFonts w:ascii="KoPub돋움체 Bold" w:eastAsia="KoPub돋움체 Bold" w:hint="eastAsia"/>
          <w:b w:val="0"/>
          <w:bCs/>
          <w:sz w:val="24"/>
          <w:lang w:eastAsia="ko-KR"/>
        </w:rPr>
        <w:t>fill_func</w:t>
      </w:r>
      <w:r>
        <w:rPr>
          <w:rFonts w:ascii="KoPub돋움체 Bold" w:eastAsia="KoPub돋움체 Bold"/>
          <w:b w:val="0"/>
          <w:bCs/>
          <w:sz w:val="24"/>
          <w:lang w:eastAsia="ko-KR"/>
        </w:rPr>
        <w:t>(int start, int end, int value)</w:t>
      </w:r>
    </w:p>
    <w:p w:rsidR="00AD3593" w:rsidRPr="00AA407E" w:rsidRDefault="00AD3593" w:rsidP="00AD3593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AD3593" w:rsidRPr="00E154BB" w:rsidRDefault="00AD3593" w:rsidP="00AD3593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s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tart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주소의 메모리부터 e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nd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주소의 메모리까지 해당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값을 저장한다.</w:t>
      </w:r>
    </w:p>
    <w:p w:rsidR="00AD3593" w:rsidRPr="00AA407E" w:rsidRDefault="00AD3593" w:rsidP="00AD3593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E7452" w:rsidRDefault="00FE7452" w:rsidP="00AD3593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start,</w:t>
      </w:r>
      <w:r w:rsidR="00516646">
        <w:rPr>
          <w:rFonts w:ascii="KoPub돋움체 Medium" w:eastAsia="KoPub돋움체 Medium"/>
          <w:sz w:val="22"/>
          <w:szCs w:val="22"/>
          <w:lang w:eastAsia="ko-KR"/>
        </w:rPr>
        <w:t xml:space="preserve"> end </w:t>
      </w:r>
      <w:r w:rsidR="00516646">
        <w:rPr>
          <w:rFonts w:ascii="KoPub돋움체 Medium" w:eastAsia="KoPub돋움체 Medium"/>
          <w:sz w:val="22"/>
          <w:szCs w:val="22"/>
          <w:lang w:eastAsia="ko-KR"/>
        </w:rPr>
        <w:t>–</w:t>
      </w:r>
      <w:r w:rsidR="00516646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메모리의</w:t>
      </w:r>
      <w:r w:rsidR="00516646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시작 주소와 끝 주소를 전달하는 매개</w:t>
      </w:r>
      <w:r w:rsidR="00516646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변수</w:t>
      </w:r>
    </w:p>
    <w:p w:rsidR="00FE7452" w:rsidRDefault="00FE7452" w:rsidP="00AD3593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value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저장할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값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을 전달하는 매개 변수</w:t>
      </w:r>
    </w:p>
    <w:p w:rsidR="00FE7452" w:rsidRDefault="00FE7452" w:rsidP="00AD3593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E7452" w:rsidRPr="000F6BD8" w:rsidRDefault="00FE7452" w:rsidP="00FE7452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="00A41EF8">
        <w:rPr>
          <w:rFonts w:ascii="KoPub돋움체 Bold" w:eastAsia="KoPub돋움체 Bold" w:hint="eastAsia"/>
          <w:b w:val="0"/>
          <w:bCs/>
          <w:sz w:val="24"/>
          <w:lang w:eastAsia="ko-KR"/>
        </w:rPr>
        <w:t>reset_func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>(v</w:t>
      </w:r>
      <w:r>
        <w:rPr>
          <w:rFonts w:ascii="KoPub돋움체 Bold" w:eastAsia="KoPub돋움체 Bold"/>
          <w:b w:val="0"/>
          <w:bCs/>
          <w:sz w:val="24"/>
          <w:lang w:eastAsia="ko-KR"/>
        </w:rPr>
        <w:t>oid)</w:t>
      </w:r>
    </w:p>
    <w:p w:rsidR="00FE7452" w:rsidRPr="00AA407E" w:rsidRDefault="00FE7452" w:rsidP="00FE7452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7452" w:rsidRPr="00E154BB" w:rsidRDefault="00FE7452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가상 메모리를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초기화한다.</w:t>
      </w:r>
    </w:p>
    <w:p w:rsidR="00FE7452" w:rsidRPr="00AA407E" w:rsidRDefault="00FE7452" w:rsidP="00FE7452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E7452" w:rsidRDefault="00FE7452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없음</w:t>
      </w:r>
    </w:p>
    <w:p w:rsidR="00FE7452" w:rsidRPr="000F6BD8" w:rsidRDefault="00FE7452" w:rsidP="00FE7452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="00811F37">
        <w:rPr>
          <w:rFonts w:ascii="KoPub돋움체 Bold" w:eastAsia="KoPub돋움체 Bold" w:hint="eastAsia"/>
          <w:b w:val="0"/>
          <w:bCs/>
          <w:sz w:val="24"/>
          <w:lang w:eastAsia="ko-KR"/>
        </w:rPr>
        <w:t>int</w:t>
      </w:r>
      <w:r>
        <w:rPr>
          <w:rFonts w:ascii="KoPub돋움체 Bold" w:eastAsia="KoPub돋움체 Bold"/>
          <w:b w:val="0"/>
          <w:bCs/>
          <w:sz w:val="24"/>
          <w:lang w:eastAsia="ko-KR"/>
        </w:rPr>
        <w:t xml:space="preserve"> </w:t>
      </w:r>
      <w:r w:rsidR="00A41EF8">
        <w:rPr>
          <w:rFonts w:ascii="KoPub돋움체 Bold" w:eastAsia="KoPub돋움체 Bold"/>
          <w:b w:val="0"/>
          <w:bCs/>
          <w:sz w:val="24"/>
          <w:lang w:eastAsia="ko-KR"/>
        </w:rPr>
        <w:t>read_opcode_func</w:t>
      </w:r>
      <w:r>
        <w:rPr>
          <w:rFonts w:ascii="KoPub돋움체 Bold" w:eastAsia="KoPub돋움체 Bold"/>
          <w:b w:val="0"/>
          <w:bCs/>
          <w:sz w:val="24"/>
          <w:lang w:eastAsia="ko-KR"/>
        </w:rPr>
        <w:t>(void)</w:t>
      </w:r>
    </w:p>
    <w:p w:rsidR="00FE7452" w:rsidRPr="00AA407E" w:rsidRDefault="00FE7452" w:rsidP="00FE7452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7452" w:rsidRPr="00E154BB" w:rsidRDefault="00FE7452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>opcode.txt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를 읽어들여서 o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pcode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해시테이블을 채운다.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>opcode.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>txt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 xml:space="preserve">가 없으면 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>-1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>을 반환한다.</w:t>
      </w:r>
    </w:p>
    <w:p w:rsidR="00FE7452" w:rsidRPr="00AA407E" w:rsidRDefault="00FE7452" w:rsidP="00FE7452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E7452" w:rsidRDefault="00516646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*temp1, *temp2, *temp3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opcode.txt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에서 opcode,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mnemonic, format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추출하여 임시 저장</w:t>
      </w:r>
    </w:p>
    <w:p w:rsidR="00FE7452" w:rsidRDefault="00FE7452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E7452" w:rsidRPr="000F6BD8" w:rsidRDefault="00FE7452" w:rsidP="00FE7452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>v</w:t>
      </w:r>
      <w:r>
        <w:rPr>
          <w:rFonts w:ascii="KoPub돋움체 Bold" w:eastAsia="KoPub돋움체 Bold"/>
          <w:b w:val="0"/>
          <w:bCs/>
          <w:sz w:val="24"/>
          <w:lang w:eastAsia="ko-KR"/>
        </w:rPr>
        <w:t xml:space="preserve">oid </w:t>
      </w:r>
      <w:r w:rsidR="00A41EF8">
        <w:rPr>
          <w:rFonts w:ascii="KoPub돋움체 Bold" w:eastAsia="KoPub돋움체 Bold" w:hint="eastAsia"/>
          <w:b w:val="0"/>
          <w:bCs/>
          <w:sz w:val="24"/>
          <w:lang w:eastAsia="ko-KR"/>
        </w:rPr>
        <w:t>add_hash_func(int op,</w:t>
      </w:r>
      <w:r>
        <w:rPr>
          <w:rFonts w:ascii="KoPub돋움체 Bold" w:eastAsia="KoPub돋움체 Bold"/>
          <w:b w:val="0"/>
          <w:bCs/>
          <w:sz w:val="24"/>
          <w:lang w:eastAsia="ko-KR"/>
        </w:rPr>
        <w:t xml:space="preserve"> char *mn, char *fm)</w:t>
      </w:r>
    </w:p>
    <w:p w:rsidR="00FE7452" w:rsidRPr="00AA407E" w:rsidRDefault="00FE7452" w:rsidP="00FE7452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7452" w:rsidRPr="00E154BB" w:rsidRDefault="00A41EF8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read_opcode_func</w:t>
      </w:r>
      <w:r w:rsidR="005527E1">
        <w:rPr>
          <w:rFonts w:ascii="KoPub돋움체 Medium" w:eastAsia="KoPub돋움체 Medium"/>
          <w:sz w:val="22"/>
          <w:szCs w:val="22"/>
          <w:lang w:eastAsia="ko-KR"/>
        </w:rPr>
        <w:t xml:space="preserve">() </w:t>
      </w:r>
      <w:r w:rsidR="005527E1">
        <w:rPr>
          <w:rFonts w:ascii="KoPub돋움체 Medium" w:eastAsia="KoPub돋움체 Medium" w:hint="eastAsia"/>
          <w:sz w:val="22"/>
          <w:szCs w:val="22"/>
          <w:lang w:eastAsia="ko-KR"/>
        </w:rPr>
        <w:t>내부에서</w:t>
      </w:r>
      <w:r w:rsidR="005527E1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527E1">
        <w:rPr>
          <w:rFonts w:ascii="KoPub돋움체 Medium" w:eastAsia="KoPub돋움체 Medium" w:hint="eastAsia"/>
          <w:sz w:val="22"/>
          <w:szCs w:val="22"/>
          <w:lang w:eastAsia="ko-KR"/>
        </w:rPr>
        <w:t>호출되는 함수로,</w:t>
      </w:r>
      <w:r w:rsidR="005527E1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527E1">
        <w:rPr>
          <w:rFonts w:ascii="KoPub돋움체 Medium" w:eastAsia="KoPub돋움체 Medium" w:hint="eastAsia"/>
          <w:sz w:val="22"/>
          <w:szCs w:val="22"/>
          <w:lang w:eastAsia="ko-KR"/>
        </w:rPr>
        <w:t xml:space="preserve">읽어들인 </w:t>
      </w:r>
      <w:r w:rsidR="005527E1">
        <w:rPr>
          <w:rFonts w:ascii="KoPub돋움체 Medium" w:eastAsia="KoPub돋움체 Medium"/>
          <w:sz w:val="22"/>
          <w:szCs w:val="22"/>
          <w:lang w:eastAsia="ko-KR"/>
        </w:rPr>
        <w:t>opcode, mnemonic, format</w:t>
      </w:r>
      <w:r w:rsidR="005527E1">
        <w:rPr>
          <w:rFonts w:ascii="KoPub돋움체 Medium" w:eastAsia="KoPub돋움체 Medium" w:hint="eastAsia"/>
          <w:sz w:val="22"/>
          <w:szCs w:val="22"/>
          <w:lang w:eastAsia="ko-KR"/>
        </w:rPr>
        <w:t>을 해시테이블에 저장한다.</w:t>
      </w:r>
      <w:r w:rsidR="005527E1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527E1">
        <w:rPr>
          <w:rFonts w:ascii="KoPub돋움체 Medium" w:eastAsia="KoPub돋움체 Medium" w:hint="eastAsia"/>
          <w:sz w:val="22"/>
          <w:szCs w:val="22"/>
          <w:lang w:eastAsia="ko-KR"/>
        </w:rPr>
        <w:t>key는</w:t>
      </w:r>
      <w:r w:rsidR="005527E1">
        <w:rPr>
          <w:rFonts w:ascii="KoPub돋움체 Medium" w:eastAsia="KoPub돋움체 Medium"/>
          <w:sz w:val="22"/>
          <w:szCs w:val="22"/>
          <w:lang w:eastAsia="ko-KR"/>
        </w:rPr>
        <w:t xml:space="preserve"> (int)sqrt(opcode)</w:t>
      </w:r>
      <w:r w:rsidR="005527E1">
        <w:rPr>
          <w:rFonts w:ascii="KoPub돋움체 Medium" w:eastAsia="KoPub돋움체 Medium" w:hint="eastAsia"/>
          <w:sz w:val="22"/>
          <w:szCs w:val="22"/>
          <w:lang w:eastAsia="ko-KR"/>
        </w:rPr>
        <w:t>이다.</w:t>
      </w:r>
    </w:p>
    <w:p w:rsidR="00FE7452" w:rsidRPr="00AA407E" w:rsidRDefault="00FE7452" w:rsidP="00FE7452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516646" w:rsidRDefault="00516646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i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nt key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해시테이블의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키값</w:t>
      </w:r>
    </w:p>
    <w:p w:rsidR="00FE7452" w:rsidRDefault="00E13467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op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 xml:space="preserve">저장하려는 </w:t>
      </w:r>
      <w:r>
        <w:rPr>
          <w:rFonts w:ascii="KoPub돋움체 Medium" w:eastAsia="KoPub돋움체 Medium"/>
          <w:sz w:val="22"/>
          <w:szCs w:val="22"/>
          <w:lang w:eastAsia="ko-KR"/>
        </w:rPr>
        <w:t>opcode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를 전달하는 매개 변수</w:t>
      </w:r>
    </w:p>
    <w:p w:rsidR="00E13467" w:rsidRDefault="00E13467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 xml:space="preserve">char *mn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 xml:space="preserve">저장하려는 </w:t>
      </w:r>
      <w:r>
        <w:rPr>
          <w:rFonts w:ascii="KoPub돋움체 Medium" w:eastAsia="KoPub돋움체 Medium"/>
          <w:sz w:val="22"/>
          <w:szCs w:val="22"/>
          <w:lang w:eastAsia="ko-KR"/>
        </w:rPr>
        <w:t>mnemonic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을 전달하는 매개 변수</w:t>
      </w:r>
    </w:p>
    <w:p w:rsidR="00E13467" w:rsidRPr="00E154BB" w:rsidRDefault="00E13467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c</w:t>
      </w:r>
      <w:r>
        <w:rPr>
          <w:rFonts w:ascii="KoPub돋움체 Medium" w:eastAsia="KoPub돋움체 Medium"/>
          <w:sz w:val="22"/>
          <w:szCs w:val="22"/>
          <w:lang w:eastAsia="ko-KR"/>
        </w:rPr>
        <w:t>har *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f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m </w:t>
      </w:r>
      <w:r w:rsidR="00516646"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 xml:space="preserve">저장하려는 </w:t>
      </w:r>
      <w:r>
        <w:rPr>
          <w:rFonts w:ascii="KoPub돋움체 Medium" w:eastAsia="KoPub돋움체 Medium"/>
          <w:sz w:val="22"/>
          <w:szCs w:val="22"/>
          <w:lang w:eastAsia="ko-KR"/>
        </w:rPr>
        <w:t>format</w:t>
      </w:r>
      <w:r w:rsidR="00516646">
        <w:rPr>
          <w:rFonts w:ascii="KoPub돋움체 Medium" w:eastAsia="KoPub돋움체 Medium" w:hint="eastAsia"/>
          <w:sz w:val="22"/>
          <w:szCs w:val="22"/>
          <w:lang w:eastAsia="ko-KR"/>
        </w:rPr>
        <w:t>을 전달하는 매개 변수</w:t>
      </w:r>
    </w:p>
    <w:p w:rsidR="00FE7452" w:rsidRPr="00E154BB" w:rsidRDefault="00FE7452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E13467" w:rsidRPr="000F6BD8" w:rsidRDefault="00E13467" w:rsidP="00E13467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lastRenderedPageBreak/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>v</w:t>
      </w:r>
      <w:r>
        <w:rPr>
          <w:rFonts w:ascii="KoPub돋움체 Bold" w:eastAsia="KoPub돋움체 Bold"/>
          <w:b w:val="0"/>
          <w:bCs/>
          <w:sz w:val="24"/>
          <w:lang w:eastAsia="ko-KR"/>
        </w:rPr>
        <w:t xml:space="preserve">oid </w:t>
      </w:r>
      <w:r w:rsidR="00A41EF8">
        <w:rPr>
          <w:rFonts w:ascii="KoPub돋움체 Bold" w:eastAsia="KoPub돋움체 Bold" w:hint="eastAsia"/>
          <w:b w:val="0"/>
          <w:bCs/>
          <w:sz w:val="24"/>
          <w:lang w:eastAsia="ko-KR"/>
        </w:rPr>
        <w:t>opcode_list_func</w:t>
      </w:r>
      <w:r>
        <w:rPr>
          <w:rFonts w:ascii="KoPub돋움체 Bold" w:eastAsia="KoPub돋움체 Bold"/>
          <w:b w:val="0"/>
          <w:bCs/>
          <w:sz w:val="24"/>
          <w:lang w:eastAsia="ko-KR"/>
        </w:rPr>
        <w:t>(void)</w:t>
      </w:r>
    </w:p>
    <w:p w:rsidR="00E13467" w:rsidRPr="00AA407E" w:rsidRDefault="00E13467" w:rsidP="00E13467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E13467" w:rsidRPr="00E154BB" w:rsidRDefault="00E13467" w:rsidP="00E13467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o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pcode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해시테이블을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출력한다.</w:t>
      </w:r>
    </w:p>
    <w:p w:rsidR="00E13467" w:rsidRPr="00AA407E" w:rsidRDefault="00E13467" w:rsidP="00E13467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E13467" w:rsidRDefault="00E13467" w:rsidP="00E13467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없음</w:t>
      </w:r>
    </w:p>
    <w:p w:rsidR="00E13467" w:rsidRPr="00E154BB" w:rsidRDefault="00E13467" w:rsidP="00E13467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E13467" w:rsidRPr="000F6BD8" w:rsidRDefault="00E13467" w:rsidP="00E13467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="00811F37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int </w:t>
      </w:r>
      <w:r w:rsidR="00A41EF8">
        <w:rPr>
          <w:rFonts w:ascii="KoPub돋움체 Bold" w:eastAsia="KoPub돋움체 Bold"/>
          <w:b w:val="0"/>
          <w:bCs/>
          <w:sz w:val="24"/>
          <w:lang w:eastAsia="ko-KR"/>
        </w:rPr>
        <w:t>find_opcode_func</w:t>
      </w:r>
      <w:r w:rsidR="00811F37">
        <w:rPr>
          <w:rFonts w:ascii="KoPub돋움체 Bold" w:eastAsia="KoPub돋움체 Bold"/>
          <w:b w:val="0"/>
          <w:bCs/>
          <w:sz w:val="24"/>
          <w:lang w:eastAsia="ko-KR"/>
        </w:rPr>
        <w:t>(char *mn</w:t>
      </w:r>
      <w:r w:rsidR="00F764FF">
        <w:rPr>
          <w:rFonts w:ascii="KoPub돋움체 Bold" w:eastAsia="KoPub돋움체 Bold"/>
          <w:b w:val="0"/>
          <w:bCs/>
          <w:sz w:val="24"/>
          <w:lang w:eastAsia="ko-KR"/>
        </w:rPr>
        <w:t>, int option</w:t>
      </w:r>
      <w:r w:rsidR="00811F37">
        <w:rPr>
          <w:rFonts w:ascii="KoPub돋움체 Bold" w:eastAsia="KoPub돋움체 Bold"/>
          <w:b w:val="0"/>
          <w:bCs/>
          <w:sz w:val="24"/>
          <w:lang w:eastAsia="ko-KR"/>
        </w:rPr>
        <w:t>)</w:t>
      </w:r>
    </w:p>
    <w:p w:rsidR="00E13467" w:rsidRPr="00AA407E" w:rsidRDefault="00E13467" w:rsidP="00E13467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E13467" w:rsidRPr="00E154BB" w:rsidRDefault="00F764FF" w:rsidP="00E13467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>option = 1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일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때,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 xml:space="preserve">해시테이블에 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>mnemonic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 xml:space="preserve">이 존재하면 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>1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>을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>반환하고,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 xml:space="preserve">그렇지 않으면 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>0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>을 반환한다.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 xml:space="preserve"> opcode.txt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 xml:space="preserve">가 존재하지 않으면 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>-1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>을</w:t>
      </w:r>
      <w:r w:rsidR="00811F37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811F37">
        <w:rPr>
          <w:rFonts w:ascii="KoPub돋움체 Medium" w:eastAsia="KoPub돋움체 Medium" w:hint="eastAsia"/>
          <w:sz w:val="22"/>
          <w:szCs w:val="22"/>
          <w:lang w:eastAsia="ko-KR"/>
        </w:rPr>
        <w:t>반환한다.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option </w:t>
      </w:r>
      <w:r>
        <w:rPr>
          <w:rFonts w:ascii="KoPub돋움체 Medium" w:eastAsia="KoPub돋움체 Medium"/>
          <w:sz w:val="22"/>
          <w:szCs w:val="22"/>
          <w:lang w:eastAsia="ko-KR"/>
        </w:rPr>
        <w:t>= 2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일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때,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해시테이블에 </w:t>
      </w:r>
      <w:r>
        <w:rPr>
          <w:rFonts w:ascii="KoPub돋움체 Medium" w:eastAsia="KoPub돋움체 Medium"/>
          <w:sz w:val="22"/>
          <w:szCs w:val="22"/>
          <w:lang w:eastAsia="ko-KR"/>
        </w:rPr>
        <w:t>mnemonic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이 존재하면 그 값을 반환하고,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그렇지 않으면 </w:t>
      </w:r>
      <w:r>
        <w:rPr>
          <w:rFonts w:ascii="KoPub돋움체 Medium" w:eastAsia="KoPub돋움체 Medium"/>
          <w:sz w:val="22"/>
          <w:szCs w:val="22"/>
          <w:lang w:eastAsia="ko-KR"/>
        </w:rPr>
        <w:t>-1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반환한다.</w:t>
      </w:r>
    </w:p>
    <w:p w:rsidR="00E13467" w:rsidRPr="00AA407E" w:rsidRDefault="00E13467" w:rsidP="00E13467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E13467" w:rsidRPr="00E154BB" w:rsidRDefault="00811F37" w:rsidP="00E13467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>*mn -</w:t>
      </w:r>
      <w:r w:rsidR="00BC0FB8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BC0FB8">
        <w:rPr>
          <w:rFonts w:ascii="KoPub돋움체 Medium" w:eastAsia="KoPub돋움체 Medium" w:hint="eastAsia"/>
          <w:sz w:val="22"/>
          <w:szCs w:val="22"/>
          <w:lang w:eastAsia="ko-KR"/>
        </w:rPr>
        <w:t>찾으려는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mnemonic</w:t>
      </w:r>
      <w:r w:rsidR="00BC0FB8">
        <w:rPr>
          <w:rFonts w:ascii="KoPub돋움체 Medium" w:eastAsia="KoPub돋움체 Medium" w:hint="eastAsia"/>
          <w:sz w:val="22"/>
          <w:szCs w:val="22"/>
          <w:lang w:eastAsia="ko-KR"/>
        </w:rPr>
        <w:t>을 전달하는 매개 변수</w:t>
      </w:r>
    </w:p>
    <w:p w:rsidR="00FE7452" w:rsidRPr="00E13467" w:rsidRDefault="00F764FF" w:rsidP="00FE7452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o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ption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1 :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mnemonic의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존재 여부 확인,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2 :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mnemonic의 값을 전달</w:t>
      </w:r>
    </w:p>
    <w:p w:rsidR="00FE7452" w:rsidRDefault="00FE7452" w:rsidP="00AD3593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764FF" w:rsidRPr="000F6BD8" w:rsidRDefault="00F764FF" w:rsidP="00F764FF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>int type_</w:t>
      </w:r>
      <w:r>
        <w:rPr>
          <w:rFonts w:ascii="KoPub돋움체 Bold" w:eastAsia="KoPub돋움체 Bold"/>
          <w:b w:val="0"/>
          <w:bCs/>
          <w:sz w:val="24"/>
          <w:lang w:eastAsia="ko-KR"/>
        </w:rPr>
        <w:t>func(char *filename)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764FF" w:rsidRPr="00E154BB" w:rsidRDefault="00F764FF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전달된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문자열을 이름으로 가지는 파일의 내용을 출력한다.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파일이 존재하면 </w:t>
      </w:r>
      <w:r>
        <w:rPr>
          <w:rFonts w:ascii="KoPub돋움체 Medium" w:eastAsia="KoPub돋움체 Medium"/>
          <w:sz w:val="22"/>
          <w:szCs w:val="22"/>
          <w:lang w:eastAsia="ko-KR"/>
        </w:rPr>
        <w:t>0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,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없으면 </w:t>
      </w:r>
      <w:r>
        <w:rPr>
          <w:rFonts w:ascii="KoPub돋움체 Medium" w:eastAsia="KoPub돋움체 Medium"/>
          <w:sz w:val="22"/>
          <w:szCs w:val="22"/>
          <w:lang w:eastAsia="ko-KR"/>
        </w:rPr>
        <w:t>-1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반환한다.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AE03D3" w:rsidRDefault="00AE03D3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buffer[1000]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파일의 내용을 담는 버퍼</w:t>
      </w:r>
    </w:p>
    <w:p w:rsidR="00F764FF" w:rsidRPr="00E154BB" w:rsidRDefault="00F764FF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764FF" w:rsidRPr="000F6BD8" w:rsidRDefault="00F764FF" w:rsidP="00F764FF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="00AE03D3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int </w:t>
      </w:r>
      <w:r w:rsidR="00AE03D3">
        <w:rPr>
          <w:rFonts w:ascii="KoPub돋움체 Bold" w:eastAsia="KoPub돋움체 Bold"/>
          <w:b w:val="0"/>
          <w:bCs/>
          <w:sz w:val="24"/>
          <w:lang w:eastAsia="ko-KR"/>
        </w:rPr>
        <w:t>key_for_symbol_func(char *sym)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764FF" w:rsidRPr="00E154BB" w:rsidRDefault="00AE03D3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전달된 </w:t>
      </w:r>
      <w:r>
        <w:rPr>
          <w:rFonts w:ascii="KoPub돋움체 Medium" w:eastAsia="KoPub돋움체 Medium"/>
          <w:sz w:val="22"/>
          <w:szCs w:val="22"/>
          <w:lang w:eastAsia="ko-KR"/>
        </w:rPr>
        <w:t>symbol(mnemonic)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해시테이블에 집어넣기 위해 </w:t>
      </w:r>
      <w:r>
        <w:rPr>
          <w:rFonts w:ascii="KoPub돋움체 Medium" w:eastAsia="KoPub돋움체 Medium"/>
          <w:sz w:val="22"/>
          <w:szCs w:val="22"/>
          <w:lang w:eastAsia="ko-KR"/>
        </w:rPr>
        <w:t>key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값을 지정하여 반환한다.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k</w:t>
      </w:r>
      <w:r>
        <w:rPr>
          <w:rFonts w:ascii="KoPub돋움체 Medium" w:eastAsia="KoPub돋움체 Medium"/>
          <w:sz w:val="22"/>
          <w:szCs w:val="22"/>
          <w:lang w:eastAsia="ko-KR"/>
        </w:rPr>
        <w:t>ey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값은 문자열 안의 모든 문자의 A</w:t>
      </w:r>
      <w:r>
        <w:rPr>
          <w:rFonts w:ascii="KoPub돋움체 Medium" w:eastAsia="KoPub돋움체 Medium"/>
          <w:sz w:val="22"/>
          <w:szCs w:val="22"/>
          <w:lang w:eastAsia="ko-KR"/>
        </w:rPr>
        <w:t>SCII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값을 더한 뒤 해시테이블 사이즈(</w:t>
      </w:r>
      <w:r>
        <w:rPr>
          <w:rFonts w:ascii="KoPub돋움체 Medium" w:eastAsia="KoPub돋움체 Medium"/>
          <w:sz w:val="22"/>
          <w:szCs w:val="22"/>
          <w:lang w:eastAsia="ko-KR"/>
        </w:rPr>
        <w:t>20)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으로 나눈 나머지이다.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764FF" w:rsidRPr="00E154BB" w:rsidRDefault="0010416F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sum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문자열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안의 모든 문자의 </w:t>
      </w:r>
      <w:r>
        <w:rPr>
          <w:rFonts w:ascii="KoPub돋움체 Medium" w:eastAsia="KoPub돋움체 Medium"/>
          <w:sz w:val="22"/>
          <w:szCs w:val="22"/>
          <w:lang w:eastAsia="ko-KR"/>
        </w:rPr>
        <w:t>ASCII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 값의 총합</w:t>
      </w:r>
    </w:p>
    <w:p w:rsidR="00F764FF" w:rsidRPr="00F764FF" w:rsidRDefault="00F764FF" w:rsidP="00AD3593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764FF" w:rsidRPr="000F6BD8" w:rsidRDefault="00F764FF" w:rsidP="00F764FF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lastRenderedPageBreak/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="0010416F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int </w:t>
      </w:r>
      <w:r w:rsidR="0010416F">
        <w:rPr>
          <w:rFonts w:ascii="KoPub돋움체 Bold" w:eastAsia="KoPub돋움체 Bold"/>
          <w:b w:val="0"/>
          <w:bCs/>
          <w:sz w:val="24"/>
          <w:lang w:eastAsia="ko-KR"/>
        </w:rPr>
        <w:t>add_symbol_func(char *sym, int addr)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764FF" w:rsidRPr="00E154BB" w:rsidRDefault="00C46575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 xml:space="preserve">asm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파일 안의 </w:t>
      </w:r>
      <w:r>
        <w:rPr>
          <w:rFonts w:ascii="KoPub돋움체 Medium" w:eastAsia="KoPub돋움체 Medium"/>
          <w:sz w:val="22"/>
          <w:szCs w:val="22"/>
          <w:lang w:eastAsia="ko-KR"/>
        </w:rPr>
        <w:t>label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과 그 </w:t>
      </w:r>
      <w:r w:rsidR="008109DD">
        <w:rPr>
          <w:rFonts w:ascii="KoPub돋움체 Medium" w:eastAsia="KoPub돋움체 Medium" w:hint="eastAsia"/>
          <w:sz w:val="22"/>
          <w:szCs w:val="22"/>
          <w:lang w:eastAsia="ko-KR"/>
        </w:rPr>
        <w:t>주소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값을 심볼테이블에 집어넣는다.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764FF" w:rsidRPr="00E154BB" w:rsidRDefault="00C46575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key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label의 k</w:t>
      </w:r>
      <w:r>
        <w:rPr>
          <w:rFonts w:ascii="KoPub돋움체 Medium" w:eastAsia="KoPub돋움체 Medium"/>
          <w:sz w:val="22"/>
          <w:szCs w:val="22"/>
          <w:lang w:eastAsia="ko-KR"/>
        </w:rPr>
        <w:t>ey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값,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k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ey_for_symbol_func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함수를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이용해서 저장</w:t>
      </w:r>
    </w:p>
    <w:p w:rsidR="00564BC4" w:rsidRDefault="00564BC4" w:rsidP="00564BC4">
      <w:pPr>
        <w:rPr>
          <w:rFonts w:ascii="KoPub돋움체 Medium" w:eastAsia="KoPub돋움체 Medium"/>
          <w:lang w:eastAsia="ko-KR"/>
        </w:rPr>
      </w:pPr>
    </w:p>
    <w:p w:rsidR="00F764FF" w:rsidRPr="000F6BD8" w:rsidRDefault="00F764FF" w:rsidP="00F764FF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int </w:t>
      </w:r>
      <w:r>
        <w:rPr>
          <w:rFonts w:ascii="KoPub돋움체 Bold" w:eastAsia="KoPub돋움체 Bold"/>
          <w:b w:val="0"/>
          <w:bCs/>
          <w:sz w:val="24"/>
          <w:lang w:eastAsia="ko-KR"/>
        </w:rPr>
        <w:t>find_</w:t>
      </w:r>
      <w:r w:rsidR="008109DD">
        <w:rPr>
          <w:rFonts w:ascii="KoPub돋움체 Bold" w:eastAsia="KoPub돋움체 Bold" w:hint="eastAsia"/>
          <w:b w:val="0"/>
          <w:bCs/>
          <w:sz w:val="24"/>
          <w:lang w:eastAsia="ko-KR"/>
        </w:rPr>
        <w:t>l</w:t>
      </w:r>
      <w:r w:rsidR="008109DD">
        <w:rPr>
          <w:rFonts w:ascii="KoPub돋움체 Bold" w:eastAsia="KoPub돋움체 Bold"/>
          <w:b w:val="0"/>
          <w:bCs/>
          <w:sz w:val="24"/>
          <w:lang w:eastAsia="ko-KR"/>
        </w:rPr>
        <w:t>abel</w:t>
      </w:r>
      <w:r>
        <w:rPr>
          <w:rFonts w:ascii="KoPub돋움체 Bold" w:eastAsia="KoPub돋움체 Bold"/>
          <w:b w:val="0"/>
          <w:bCs/>
          <w:sz w:val="24"/>
          <w:lang w:eastAsia="ko-KR"/>
        </w:rPr>
        <w:t>_func(char *mn)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764FF" w:rsidRPr="00E154BB" w:rsidRDefault="0020364C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op</w:t>
      </w:r>
      <w:r>
        <w:rPr>
          <w:rFonts w:ascii="KoPub돋움체 Medium" w:eastAsia="KoPub돋움체 Medium"/>
          <w:sz w:val="22"/>
          <w:szCs w:val="22"/>
          <w:lang w:eastAsia="ko-KR"/>
        </w:rPr>
        <w:t>tion = 1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일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때,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심볼테이블에 label이 이미 있으면 </w:t>
      </w:r>
      <w:r>
        <w:rPr>
          <w:rFonts w:ascii="KoPub돋움체 Medium" w:eastAsia="KoPub돋움체 Medium"/>
          <w:sz w:val="22"/>
          <w:szCs w:val="22"/>
          <w:lang w:eastAsia="ko-KR"/>
        </w:rPr>
        <w:t>1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반환하고,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없으면 </w:t>
      </w:r>
      <w:r>
        <w:rPr>
          <w:rFonts w:ascii="KoPub돋움체 Medium" w:eastAsia="KoPub돋움체 Medium"/>
          <w:sz w:val="22"/>
          <w:szCs w:val="22"/>
          <w:lang w:eastAsia="ko-KR"/>
        </w:rPr>
        <w:t>0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반환한다.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option </w:t>
      </w:r>
      <w:r>
        <w:rPr>
          <w:rFonts w:ascii="KoPub돋움체 Medium" w:eastAsia="KoPub돋움체 Medium"/>
          <w:sz w:val="22"/>
          <w:szCs w:val="22"/>
          <w:lang w:eastAsia="ko-KR"/>
        </w:rPr>
        <w:t>= 2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일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때,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l</w:t>
      </w:r>
      <w:r>
        <w:rPr>
          <w:rFonts w:ascii="KoPub돋움체 Medium" w:eastAsia="KoPub돋움체 Medium"/>
          <w:sz w:val="22"/>
          <w:szCs w:val="22"/>
          <w:lang w:eastAsia="ko-KR"/>
        </w:rPr>
        <w:t>abel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이 있으면 그 주소값을 반환하고,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없으면 </w:t>
      </w:r>
      <w:r>
        <w:rPr>
          <w:rFonts w:ascii="KoPub돋움체 Medium" w:eastAsia="KoPub돋움체 Medium"/>
          <w:sz w:val="22"/>
          <w:szCs w:val="22"/>
          <w:lang w:eastAsia="ko-KR"/>
        </w:rPr>
        <w:t>-1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반환한다.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764FF" w:rsidRPr="00E154BB" w:rsidRDefault="001803E7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option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1 : label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의 존재 여부 확인,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2 :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label의 주소값 반환</w:t>
      </w:r>
    </w:p>
    <w:p w:rsidR="00F764FF" w:rsidRDefault="00F764FF" w:rsidP="00564BC4">
      <w:pPr>
        <w:rPr>
          <w:rFonts w:ascii="KoPub돋움체 Medium" w:eastAsia="KoPub돋움체 Medium"/>
          <w:lang w:eastAsia="ko-KR"/>
        </w:rPr>
      </w:pPr>
    </w:p>
    <w:p w:rsidR="00F764FF" w:rsidRPr="000F6BD8" w:rsidRDefault="00F764FF" w:rsidP="00F764FF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="009403E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char </w:t>
      </w:r>
      <w:r w:rsidR="009403E8">
        <w:rPr>
          <w:rFonts w:ascii="KoPub돋움체 Bold" w:eastAsia="KoPub돋움체 Bold"/>
          <w:b w:val="0"/>
          <w:bCs/>
          <w:sz w:val="24"/>
          <w:lang w:eastAsia="ko-KR"/>
        </w:rPr>
        <w:t>*format_for_symbol_func(char *mn)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764FF" w:rsidRPr="00E154BB" w:rsidRDefault="009403E8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입력된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symbol(</w:t>
      </w:r>
      <w:r>
        <w:rPr>
          <w:rFonts w:ascii="KoPub돋움체 Medium" w:eastAsia="KoPub돋움체 Medium"/>
          <w:sz w:val="22"/>
          <w:szCs w:val="22"/>
          <w:lang w:eastAsia="ko-KR"/>
        </w:rPr>
        <w:t>mnemonic)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의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format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문자열로 반환한다.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764FF" w:rsidRPr="00E154BB" w:rsidRDefault="009403E8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없음</w:t>
      </w:r>
    </w:p>
    <w:p w:rsidR="00F764FF" w:rsidRDefault="00F764FF" w:rsidP="00564BC4">
      <w:pPr>
        <w:rPr>
          <w:rFonts w:ascii="KoPub돋움체 Medium" w:eastAsia="KoPub돋움체 Medium"/>
          <w:lang w:eastAsia="ko-KR"/>
        </w:rPr>
      </w:pPr>
    </w:p>
    <w:p w:rsidR="00F764FF" w:rsidRPr="000F6BD8" w:rsidRDefault="00F764FF" w:rsidP="00F764FF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="005E6462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void </w:t>
      </w:r>
      <w:r w:rsidR="005E6462">
        <w:rPr>
          <w:rFonts w:ascii="KoPub돋움체 Bold" w:eastAsia="KoPub돋움체 Bold"/>
          <w:b w:val="0"/>
          <w:bCs/>
          <w:sz w:val="24"/>
          <w:lang w:eastAsia="ko-KR"/>
        </w:rPr>
        <w:t>symbol_print_func(void)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764FF" w:rsidRPr="00E154BB" w:rsidRDefault="005E6462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심볼테이블에 저장된 </w:t>
      </w:r>
      <w:r>
        <w:rPr>
          <w:rFonts w:ascii="KoPub돋움체 Medium" w:eastAsia="KoPub돋움체 Medium"/>
          <w:sz w:val="22"/>
          <w:szCs w:val="22"/>
          <w:lang w:eastAsia="ko-KR"/>
        </w:rPr>
        <w:t>label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들을 </w:t>
      </w:r>
      <w:r w:rsidR="00AB5FE7">
        <w:rPr>
          <w:rFonts w:ascii="KoPub돋움체 Medium" w:eastAsia="KoPub돋움체 Medium" w:hint="eastAsia"/>
          <w:sz w:val="22"/>
          <w:szCs w:val="22"/>
          <w:lang w:eastAsia="ko-KR"/>
        </w:rPr>
        <w:t>내림차순으로 정렬하여</w:t>
      </w:r>
      <w:r w:rsidR="00AB5FE7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AB5FE7">
        <w:rPr>
          <w:rFonts w:ascii="KoPub돋움체 Medium" w:eastAsia="KoPub돋움체 Medium" w:hint="eastAsia"/>
          <w:sz w:val="22"/>
          <w:szCs w:val="22"/>
          <w:lang w:eastAsia="ko-KR"/>
        </w:rPr>
        <w:t>주소값과 함께 출력한다.</w:t>
      </w:r>
      <w:r w:rsidR="00AB5FE7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AB5FE7">
        <w:rPr>
          <w:rFonts w:ascii="KoPub돋움체 Medium" w:eastAsia="KoPub돋움체 Medium" w:hint="eastAsia"/>
          <w:sz w:val="22"/>
          <w:szCs w:val="22"/>
          <w:lang w:eastAsia="ko-KR"/>
        </w:rPr>
        <w:t xml:space="preserve">내림차순으로 정렬하기 위해 selection </w:t>
      </w:r>
      <w:r w:rsidR="00AB5FE7">
        <w:rPr>
          <w:rFonts w:ascii="KoPub돋움체 Medium" w:eastAsia="KoPub돋움체 Medium"/>
          <w:sz w:val="22"/>
          <w:szCs w:val="22"/>
          <w:lang w:eastAsia="ko-KR"/>
        </w:rPr>
        <w:t>sort</w:t>
      </w:r>
      <w:r w:rsidR="00AB5FE7">
        <w:rPr>
          <w:rFonts w:ascii="KoPub돋움체 Medium" w:eastAsia="KoPub돋움체 Medium" w:hint="eastAsia"/>
          <w:sz w:val="22"/>
          <w:szCs w:val="22"/>
          <w:lang w:eastAsia="ko-KR"/>
        </w:rPr>
        <w:t>와 strcpy 함수를</w:t>
      </w:r>
      <w:r w:rsidR="00AB5FE7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 w:rsidR="00AB5FE7">
        <w:rPr>
          <w:rFonts w:ascii="KoPub돋움체 Medium" w:eastAsia="KoPub돋움체 Medium" w:hint="eastAsia"/>
          <w:sz w:val="22"/>
          <w:szCs w:val="22"/>
          <w:lang w:eastAsia="ko-KR"/>
        </w:rPr>
        <w:t>사용하였다.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764FF" w:rsidRDefault="00AB5FE7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symbolname[100][10]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심볼테이블에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저장된 label들을 쉽게 정렬하기 위한 문자열 배열</w:t>
      </w:r>
    </w:p>
    <w:p w:rsidR="00AB5FE7" w:rsidRPr="00E154BB" w:rsidRDefault="00AB5FE7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i</w:t>
      </w:r>
      <w:r>
        <w:rPr>
          <w:rFonts w:ascii="KoPub돋움체 Medium" w:eastAsia="KoPub돋움체 Medium"/>
          <w:sz w:val="22"/>
          <w:szCs w:val="22"/>
          <w:lang w:eastAsia="ko-KR"/>
        </w:rPr>
        <w:t>nt symboladdr[100] - label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들의 주소값을 저장하는 배열</w:t>
      </w:r>
    </w:p>
    <w:p w:rsidR="00F764FF" w:rsidRDefault="00F764FF" w:rsidP="00564BC4">
      <w:pPr>
        <w:rPr>
          <w:rFonts w:ascii="KoPub돋움체 Medium" w:eastAsia="KoPub돋움체 Medium"/>
          <w:lang w:eastAsia="ko-KR"/>
        </w:rPr>
      </w:pPr>
    </w:p>
    <w:p w:rsidR="00F764FF" w:rsidRPr="000F6BD8" w:rsidRDefault="00F764FF" w:rsidP="00F764FF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="00385656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int </w:t>
      </w:r>
      <w:r w:rsidR="00385656">
        <w:rPr>
          <w:rFonts w:ascii="KoPub돋움체 Bold" w:eastAsia="KoPub돋움체 Bold"/>
          <w:b w:val="0"/>
          <w:bCs/>
          <w:sz w:val="24"/>
          <w:lang w:eastAsia="ko-KR"/>
        </w:rPr>
        <w:t>assemble_func(char *filename)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764FF" w:rsidRPr="00E154BB" w:rsidRDefault="00385656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주어진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asm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파일을 한 줄씩 읽으면서 l</w:t>
      </w:r>
      <w:r>
        <w:rPr>
          <w:rFonts w:ascii="KoPub돋움체 Medium" w:eastAsia="KoPub돋움체 Medium"/>
          <w:sz w:val="22"/>
          <w:szCs w:val="22"/>
          <w:lang w:eastAsia="ko-KR"/>
        </w:rPr>
        <w:t>occtr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를 할당하여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intermediate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파일을 생성하고,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이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intermediate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파일을 읽으면서 코드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format과 addressing 방식에 따라 적절하게 object </w:t>
      </w:r>
      <w:r>
        <w:rPr>
          <w:rFonts w:ascii="KoPub돋움체 Medium" w:eastAsia="KoPub돋움체 Medium"/>
          <w:sz w:val="22"/>
          <w:szCs w:val="22"/>
          <w:lang w:eastAsia="ko-KR"/>
        </w:rPr>
        <w:t>code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를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lastRenderedPageBreak/>
        <w:t>생성하여 l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st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파일과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obj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파일을 생성한다.</w:t>
      </w:r>
    </w:p>
    <w:p w:rsidR="00F764FF" w:rsidRPr="00AA407E" w:rsidRDefault="00F764FF" w:rsidP="00F764FF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764FF" w:rsidRDefault="00667E40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>(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너무 많아서 생략)</w:t>
      </w:r>
    </w:p>
    <w:p w:rsidR="00FE679A" w:rsidRDefault="00FE679A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void progaddr_func(int address)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3C71D9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프로그램을 로드할 때의 </w:t>
      </w:r>
      <w:r w:rsidR="00C61C6F">
        <w:rPr>
          <w:rFonts w:ascii="KoPub돋움체 Medium" w:eastAsia="KoPub돋움체 Medium" w:hint="eastAsia"/>
          <w:sz w:val="22"/>
          <w:szCs w:val="22"/>
          <w:lang w:eastAsia="ko-KR"/>
        </w:rPr>
        <w:t xml:space="preserve">메모리의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시작</w:t>
      </w:r>
      <w:r w:rsidR="00C61C6F">
        <w:rPr>
          <w:rFonts w:ascii="KoPub돋움체 Medium" w:eastAsia="KoPub돋움체 Medium" w:hint="eastAsia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주소</w:t>
      </w:r>
      <w:r w:rsidR="00E96F29">
        <w:rPr>
          <w:rFonts w:ascii="KoPub돋움체 Medium" w:eastAsia="KoPub돋움체 Medium" w:hint="eastAsia"/>
          <w:sz w:val="22"/>
          <w:szCs w:val="22"/>
          <w:lang w:eastAsia="ko-KR"/>
        </w:rPr>
        <w:t>를 지정하는 함수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이다.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E679A" w:rsidRDefault="00C61C6F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address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프로그램의 시작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주소</w:t>
      </w:r>
    </w:p>
    <w:p w:rsidR="00C61C6F" w:rsidRPr="00E154BB" w:rsidRDefault="00C61C6F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int loader_func(char *fname1, char *fname2, char *fname3)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8549D9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최대 세 개의 프로그램을 메모리에 로드하고,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e</w:t>
      </w:r>
      <w:r>
        <w:rPr>
          <w:rFonts w:ascii="KoPub돋움체 Medium" w:eastAsia="KoPub돋움체 Medium"/>
          <w:sz w:val="22"/>
          <w:szCs w:val="22"/>
          <w:lang w:eastAsia="ko-KR"/>
        </w:rPr>
        <w:t>xternal symbol table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출력하는 함수이다.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E679A" w:rsidRDefault="00934293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*fname1, *fname2, *fname3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로드되는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프로그램의 파일 이름</w:t>
      </w:r>
    </w:p>
    <w:p w:rsidR="00934293" w:rsidRDefault="00934293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totallength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로드되는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프로그램의 총 길이</w:t>
      </w:r>
    </w:p>
    <w:p w:rsidR="00934293" w:rsidRDefault="00934293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drflag_1, drflag_2, drflag_3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각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프로그램에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D, R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레코드가 있는지 확인하는 변수</w:t>
      </w:r>
    </w:p>
    <w:p w:rsidR="00C61C6F" w:rsidRPr="00E154BB" w:rsidRDefault="00C61C6F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int extdef_func(FILE *fp, int startaddr, char *progname, int drflag)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A539D2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주어진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o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bj </w:t>
      </w:r>
      <w:r w:rsidR="00CE2B0C">
        <w:rPr>
          <w:rFonts w:ascii="KoPub돋움체 Medium" w:eastAsia="KoPub돋움체 Medium" w:hint="eastAsia"/>
          <w:sz w:val="22"/>
          <w:szCs w:val="22"/>
          <w:lang w:eastAsia="ko-KR"/>
        </w:rPr>
        <w:t>파일에서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D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레코드를 읽어 extdef </w:t>
      </w:r>
      <w:r>
        <w:rPr>
          <w:rFonts w:ascii="KoPub돋움체 Medium" w:eastAsia="KoPub돋움체 Medium"/>
          <w:sz w:val="22"/>
          <w:szCs w:val="22"/>
          <w:lang w:eastAsia="ko-KR"/>
        </w:rPr>
        <w:t>symbol</w:t>
      </w:r>
      <w:r w:rsidR="003F77C5">
        <w:rPr>
          <w:rFonts w:ascii="KoPub돋움체 Medium" w:eastAsia="KoPub돋움체 Medium" w:hint="eastAsia"/>
          <w:sz w:val="22"/>
          <w:szCs w:val="22"/>
          <w:lang w:eastAsia="ko-KR"/>
        </w:rPr>
        <w:t>과 그 주소를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 external </w:t>
      </w:r>
      <w:r>
        <w:rPr>
          <w:rFonts w:ascii="KoPub돋움체 Medium" w:eastAsia="KoPub돋움체 Medium"/>
          <w:sz w:val="22"/>
          <w:szCs w:val="22"/>
          <w:lang w:eastAsia="ko-KR"/>
        </w:rPr>
        <w:t>symbol table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에 저장하는 함수이다.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E679A" w:rsidRDefault="00F8723F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objline[MAX_CMD_LEN]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각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레코드를 문자열로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저장하</w:t>
      </w:r>
      <w:r w:rsidR="00DC6958">
        <w:rPr>
          <w:rFonts w:ascii="KoPub돋움체 Medium" w:eastAsia="KoPub돋움체 Medium" w:hint="eastAsia"/>
          <w:sz w:val="22"/>
          <w:szCs w:val="22"/>
          <w:lang w:eastAsia="ko-KR"/>
        </w:rPr>
        <w:t>는 데 사용하는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 변수</w:t>
      </w:r>
    </w:p>
    <w:p w:rsidR="00F8723F" w:rsidRDefault="00F8723F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hexstring[10]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16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진수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주소가 적힌 문자열을 숫자로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변환할 때 사용하는 변수</w:t>
      </w:r>
    </w:p>
    <w:p w:rsidR="00F8723F" w:rsidRPr="00E154BB" w:rsidRDefault="00F8723F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void extref_func(FILE *fp, char *progname, int drflag)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DC6958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주어진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obj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파일에서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R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레코드를 읽어 </w:t>
      </w:r>
      <w:r>
        <w:rPr>
          <w:rFonts w:ascii="KoPub돋움체 Medium" w:eastAsia="KoPub돋움체 Medium"/>
          <w:sz w:val="22"/>
          <w:szCs w:val="22"/>
          <w:lang w:eastAsia="ko-KR"/>
        </w:rPr>
        <w:t>extref symbol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의 번호를 저장한다.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DC6958" w:rsidRDefault="00DC6958" w:rsidP="00DC6958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objline[MAX_CMD_LEN]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각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레코드를 문자열로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저장하는 데 사용하는 변수</w:t>
      </w:r>
    </w:p>
    <w:p w:rsidR="008A653A" w:rsidRDefault="008A653A" w:rsidP="00DC6958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lastRenderedPageBreak/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symbolname[7]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extref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symbol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이름을 저장하는 변수</w:t>
      </w:r>
    </w:p>
    <w:p w:rsidR="008A653A" w:rsidRPr="008A653A" w:rsidRDefault="008A653A" w:rsidP="00DC6958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c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har number[3]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extref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symbol의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번호를 저장하는 변수</w:t>
      </w:r>
    </w:p>
    <w:p w:rsidR="00F8723F" w:rsidRPr="00DC6958" w:rsidRDefault="00F8723F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void tmrecord_func(FILE *fp, char *progname, int drflag)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D408F9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주어진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obj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파일에서 T 레코드를 읽어 메모리에 로드하고,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M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레코드를 읽어 적절한 메모리 위치에서 그 정보를 수정한다.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CE6361" w:rsidRDefault="00CE6361" w:rsidP="00CE6361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char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objline[MAX_CMD_LEN]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각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레코드를 문자열로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저장하는 데 사용하는 변수</w:t>
      </w:r>
    </w:p>
    <w:p w:rsidR="00CE6361" w:rsidRDefault="00CE6361" w:rsidP="00CE6361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c</w:t>
      </w:r>
      <w:r>
        <w:rPr>
          <w:rFonts w:ascii="KoPub돋움체 Medium" w:eastAsia="KoPub돋움체 Medium"/>
          <w:sz w:val="22"/>
          <w:szCs w:val="22"/>
          <w:lang w:eastAsia="ko-KR"/>
        </w:rPr>
        <w:t>har hexstring[7], temphexstr[9] - 16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진수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주소가 적힌 문자열을 숫자로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변환할 때 사용하는 변수</w:t>
      </w:r>
    </w:p>
    <w:p w:rsidR="00CE6361" w:rsidRDefault="00CE6361" w:rsidP="00CE6361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 xml:space="preserve">int address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메모리에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프로그램을 로드할 때 주소값으로 사용하는 변수</w:t>
      </w:r>
    </w:p>
    <w:p w:rsidR="00CE6361" w:rsidRPr="00CE6361" w:rsidRDefault="00CE6361" w:rsidP="00CE6361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recpos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M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레코드에서 </w:t>
      </w:r>
      <w:r>
        <w:rPr>
          <w:rFonts w:ascii="KoPub돋움체 Medium" w:eastAsia="KoPub돋움체 Medium"/>
          <w:sz w:val="22"/>
          <w:szCs w:val="22"/>
          <w:lang w:eastAsia="ko-KR"/>
        </w:rPr>
        <w:t>half byte</w:t>
      </w:r>
      <w:r w:rsidR="00C76A40">
        <w:rPr>
          <w:rFonts w:ascii="KoPub돋움체 Medium" w:eastAsia="KoPub돋움체 Medium" w:hint="eastAsia"/>
          <w:sz w:val="22"/>
          <w:szCs w:val="22"/>
          <w:lang w:eastAsia="ko-KR"/>
        </w:rPr>
        <w:t>의 개수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를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저장하는 변수</w:t>
      </w:r>
    </w:p>
    <w:p w:rsidR="00CE6361" w:rsidRPr="00CE6361" w:rsidRDefault="00CE6361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CE6361" w:rsidRPr="00E154BB" w:rsidRDefault="00CE6361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void add_bp_func(int address)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5557B0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중단점을 추가하는 함수이다.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E679A" w:rsidRDefault="005557B0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address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추가될 중단점이 저장된 매개변수</w:t>
      </w:r>
    </w:p>
    <w:p w:rsidR="00E96F29" w:rsidRPr="00E154BB" w:rsidRDefault="00E96F29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void bp_print_func(void)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0F377F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추가된 중단점들을 출력하는 함수이다.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0F377F" w:rsidRDefault="000F377F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i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 w:rsidR="005358D0"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f</w:t>
      </w:r>
      <w:r>
        <w:rPr>
          <w:rFonts w:ascii="KoPub돋움체 Medium" w:eastAsia="KoPub돋움체 Medium"/>
          <w:sz w:val="22"/>
          <w:szCs w:val="22"/>
          <w:lang w:eastAsia="ko-KR"/>
        </w:rPr>
        <w:t>or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문을 사용</w:t>
      </w:r>
      <w:r w:rsidR="005358D0">
        <w:rPr>
          <w:rFonts w:ascii="KoPub돋움체 Medium" w:eastAsia="KoPub돋움체 Medium" w:hint="eastAsia"/>
          <w:sz w:val="22"/>
          <w:szCs w:val="22"/>
          <w:lang w:eastAsia="ko-KR"/>
        </w:rPr>
        <w:t xml:space="preserve">해서 중단점이 있는지 확인할 때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사용하는 변수</w:t>
      </w:r>
    </w:p>
    <w:p w:rsidR="000F377F" w:rsidRPr="00E154BB" w:rsidRDefault="000F377F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void bp_clear_func(void)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1D0EE8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추가된 중단점들을 모두 삭제하는 함수이다.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E679A" w:rsidRPr="00E154BB" w:rsidRDefault="008C5F67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/>
          <w:sz w:val="22"/>
          <w:szCs w:val="22"/>
          <w:lang w:eastAsia="ko-KR"/>
        </w:rPr>
        <w:t>(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없음)</w:t>
      </w: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lastRenderedPageBreak/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int find_mnemonic_func(int opcode, char *mnemonic)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A33088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메모리에 로드된 </w:t>
      </w:r>
      <w:r>
        <w:rPr>
          <w:rFonts w:ascii="KoPub돋움체 Medium" w:eastAsia="KoPub돋움체 Medium"/>
          <w:sz w:val="22"/>
          <w:szCs w:val="22"/>
          <w:lang w:eastAsia="ko-KR"/>
        </w:rPr>
        <w:t>instruction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에서 opcode를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추출해서 m</w:t>
      </w:r>
      <w:r>
        <w:rPr>
          <w:rFonts w:ascii="KoPub돋움체 Medium" w:eastAsia="KoPub돋움체 Medium"/>
          <w:sz w:val="22"/>
          <w:szCs w:val="22"/>
          <w:lang w:eastAsia="ko-KR"/>
        </w:rPr>
        <w:t>nemonic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찾는 함수이다.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FE679A" w:rsidRDefault="00A33088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i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 w:rsidR="00923B98">
        <w:rPr>
          <w:rFonts w:ascii="KoPub돋움체 Medium" w:eastAsia="KoPub돋움체 Medium"/>
          <w:sz w:val="22"/>
          <w:szCs w:val="22"/>
          <w:lang w:eastAsia="ko-KR"/>
        </w:rPr>
        <w:t xml:space="preserve"> for</w:t>
      </w:r>
      <w:r w:rsidR="00923B98">
        <w:rPr>
          <w:rFonts w:ascii="KoPub돋움체 Medium" w:eastAsia="KoPub돋움체 Medium" w:hint="eastAsia"/>
          <w:sz w:val="22"/>
          <w:szCs w:val="22"/>
          <w:lang w:eastAsia="ko-KR"/>
        </w:rPr>
        <w:t xml:space="preserve">문으로 </w:t>
      </w:r>
      <w:r>
        <w:rPr>
          <w:rFonts w:ascii="KoPub돋움체 Medium" w:eastAsia="KoPub돋움체 Medium"/>
          <w:sz w:val="22"/>
          <w:szCs w:val="22"/>
          <w:lang w:eastAsia="ko-KR"/>
        </w:rPr>
        <w:t>hashtable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 탐색할 때 사용하는 변수</w:t>
      </w:r>
    </w:p>
    <w:p w:rsidR="008173D6" w:rsidRDefault="008173D6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i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nt opcode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메모리에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로드된 </w:t>
      </w:r>
      <w:r>
        <w:rPr>
          <w:rFonts w:ascii="KoPub돋움체 Medium" w:eastAsia="KoPub돋움체 Medium"/>
          <w:sz w:val="22"/>
          <w:szCs w:val="22"/>
          <w:lang w:eastAsia="ko-KR"/>
        </w:rPr>
        <w:t>instruction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에서 추출된 opcode를 저장하는 변수</w:t>
      </w:r>
    </w:p>
    <w:p w:rsidR="008173D6" w:rsidRDefault="008173D6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c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har *mnemonic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찾은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mnemonic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을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문자열로 저장하는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변수</w:t>
      </w:r>
    </w:p>
    <w:p w:rsidR="00A33088" w:rsidRPr="00E154BB" w:rsidRDefault="00A33088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</w:p>
    <w:p w:rsidR="00FE679A" w:rsidRPr="000F6BD8" w:rsidRDefault="00FE679A" w:rsidP="00FE679A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>모듈</w:t>
      </w: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 </w:t>
      </w:r>
      <w:r w:rsidRPr="000F6BD8"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이름: </w:t>
      </w:r>
      <w:r w:rsidRPr="00FE679A">
        <w:rPr>
          <w:rFonts w:ascii="KoPub돋움체 Bold" w:eastAsia="KoPub돋움체 Bold"/>
          <w:b w:val="0"/>
          <w:bCs/>
          <w:sz w:val="24"/>
          <w:lang w:eastAsia="ko-KR"/>
        </w:rPr>
        <w:t>void run_func(int totallength, int *currbp, int *nextbp)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기능</w:t>
      </w:r>
    </w:p>
    <w:p w:rsidR="00FE679A" w:rsidRPr="00E154BB" w:rsidRDefault="008173D6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메모리에 로드된 프로그램에 저장된 각 i</w:t>
      </w:r>
      <w:r>
        <w:rPr>
          <w:rFonts w:ascii="KoPub돋움체 Medium" w:eastAsia="KoPub돋움체 Medium"/>
          <w:sz w:val="22"/>
          <w:szCs w:val="22"/>
          <w:lang w:eastAsia="ko-KR"/>
        </w:rPr>
        <w:t>nstruction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에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대해 적절히 처리하여 프로그램을 실행하고,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그 중 중단점을 만나면 실행을 중지하는 함수이다.</w:t>
      </w:r>
    </w:p>
    <w:p w:rsidR="00FE679A" w:rsidRPr="00AA407E" w:rsidRDefault="00FE679A" w:rsidP="00FE679A">
      <w:pPr>
        <w:pStyle w:val="3"/>
        <w:ind w:left="1019" w:hanging="419"/>
        <w:rPr>
          <w:rFonts w:ascii="KoPub돋움체 Medium" w:eastAsia="KoPub돋움체 Medium"/>
          <w:iCs/>
          <w:sz w:val="24"/>
          <w:szCs w:val="24"/>
          <w:lang w:eastAsia="ko-KR"/>
        </w:rPr>
      </w:pP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사용</w:t>
      </w:r>
      <w:r>
        <w:rPr>
          <w:rFonts w:ascii="KoPub돋움체 Medium" w:eastAsia="KoPub돋움체 Medium" w:hint="eastAsia"/>
          <w:iCs/>
          <w:sz w:val="24"/>
          <w:szCs w:val="24"/>
          <w:lang w:eastAsia="ko-KR"/>
        </w:rPr>
        <w:t xml:space="preserve"> </w:t>
      </w:r>
      <w:r w:rsidRPr="00AA407E">
        <w:rPr>
          <w:rFonts w:ascii="KoPub돋움체 Medium" w:eastAsia="KoPub돋움체 Medium" w:hint="eastAsia"/>
          <w:iCs/>
          <w:sz w:val="24"/>
          <w:szCs w:val="24"/>
          <w:lang w:eastAsia="ko-KR"/>
        </w:rPr>
        <w:t>변수</w:t>
      </w:r>
    </w:p>
    <w:p w:rsidR="008173D6" w:rsidRDefault="008173D6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i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nt *currbp, *nextbp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다음 중단점과 다다음 중단점을 저장하는 변수</w:t>
      </w:r>
    </w:p>
    <w:p w:rsidR="00FE679A" w:rsidRDefault="008173D6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bytenum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instruction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의 format을 저장하는 함수</w:t>
      </w:r>
    </w:p>
    <w:p w:rsidR="008173D6" w:rsidRDefault="008173D6" w:rsidP="00FE679A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firstreg, secondreg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format 2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일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때 필요하면 레지스터의 값을 저장하는 함수</w:t>
      </w:r>
    </w:p>
    <w:p w:rsidR="008173D6" w:rsidRPr="00E154BB" w:rsidRDefault="008173D6" w:rsidP="00FE679A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endaddr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프로그램의 끝주소,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프로그램이 종료되어야 하는지 확인할 때 사용</w:t>
      </w:r>
    </w:p>
    <w:p w:rsidR="00FE679A" w:rsidRDefault="008173D6" w:rsidP="00F764FF">
      <w:pPr>
        <w:ind w:left="720"/>
        <w:rPr>
          <w:rFonts w:ascii="KoPub돋움체 Medium" w:eastAsia="KoPub돋움체 Medium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>int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comp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C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OMP, COMPR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등의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instruction에서의 결과값을 저장하는 변수</w:t>
      </w:r>
    </w:p>
    <w:p w:rsidR="008173D6" w:rsidRPr="00E154BB" w:rsidRDefault="008173D6" w:rsidP="00F764FF">
      <w:pPr>
        <w:ind w:left="720"/>
        <w:rPr>
          <w:rFonts w:ascii="KoPub돋움체 Medium" w:eastAsia="KoPub돋움체 Medium" w:hint="eastAsia"/>
          <w:sz w:val="22"/>
          <w:szCs w:val="22"/>
          <w:lang w:eastAsia="ko-KR"/>
        </w:rPr>
      </w:pPr>
      <w:r>
        <w:rPr>
          <w:rFonts w:ascii="KoPub돋움체 Medium" w:eastAsia="KoPub돋움체 Medium" w:hint="eastAsia"/>
          <w:sz w:val="22"/>
          <w:szCs w:val="22"/>
          <w:lang w:eastAsia="ko-KR"/>
        </w:rPr>
        <w:t xml:space="preserve">int 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meetbpflag </w:t>
      </w:r>
      <w:r>
        <w:rPr>
          <w:rFonts w:ascii="KoPub돋움체 Medium" w:eastAsia="KoPub돋움체 Medium"/>
          <w:sz w:val="22"/>
          <w:szCs w:val="22"/>
          <w:lang w:eastAsia="ko-KR"/>
        </w:rPr>
        <w:t>–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중단점을</w:t>
      </w:r>
      <w:r>
        <w:rPr>
          <w:rFonts w:ascii="KoPub돋움체 Medium" w:eastAsia="KoPub돋움체 Medium"/>
          <w:sz w:val="22"/>
          <w:szCs w:val="22"/>
          <w:lang w:eastAsia="ko-KR"/>
        </w:rPr>
        <w:t xml:space="preserve"> </w:t>
      </w:r>
      <w:r>
        <w:rPr>
          <w:rFonts w:ascii="KoPub돋움체 Medium" w:eastAsia="KoPub돋움체 Medium" w:hint="eastAsia"/>
          <w:sz w:val="22"/>
          <w:szCs w:val="22"/>
          <w:lang w:eastAsia="ko-KR"/>
        </w:rPr>
        <w:t>만났는지 확인하는 변수</w:t>
      </w:r>
    </w:p>
    <w:p w:rsidR="00F764FF" w:rsidRPr="00AD3593" w:rsidRDefault="00F764FF" w:rsidP="00564BC4">
      <w:pPr>
        <w:rPr>
          <w:rFonts w:ascii="KoPub돋움체 Medium" w:eastAsia="KoPub돋움체 Medium"/>
          <w:lang w:eastAsia="ko-KR"/>
        </w:rPr>
      </w:pPr>
    </w:p>
    <w:p w:rsidR="00CE7811" w:rsidRPr="000F6BD8" w:rsidRDefault="00CE7811" w:rsidP="00D6407C">
      <w:pPr>
        <w:pStyle w:val="1"/>
        <w:rPr>
          <w:rFonts w:ascii="KoPub돋움체 Bold" w:eastAsia="KoPub돋움체 Bold"/>
          <w:b w:val="0"/>
          <w:bCs/>
          <w:sz w:val="28"/>
          <w:lang w:eastAsia="ko-KR"/>
        </w:rPr>
      </w:pPr>
      <w:bookmarkStart w:id="21" w:name="_Toc130041419"/>
      <w:r w:rsidRPr="000F6BD8">
        <w:rPr>
          <w:rFonts w:ascii="KoPub돋움체 Bold" w:eastAsia="KoPub돋움체 Bold" w:hint="eastAsia"/>
          <w:b w:val="0"/>
          <w:bCs/>
          <w:sz w:val="28"/>
          <w:lang w:eastAsia="ko-KR"/>
        </w:rPr>
        <w:t>전역 변수 정의</w:t>
      </w:r>
      <w:bookmarkEnd w:id="21"/>
    </w:p>
    <w:p w:rsidR="003C0BF8" w:rsidRPr="000F6BD8" w:rsidRDefault="00811F37" w:rsidP="00D6407C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t>int historynum</w:t>
      </w:r>
    </w:p>
    <w:p w:rsidR="003C0BF8" w:rsidRPr="003938F0" w:rsidRDefault="00811F37" w:rsidP="002B42A9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>h</w:t>
      </w:r>
      <w:r>
        <w:rPr>
          <w:rFonts w:ascii="KoPub돋움체 Medium" w:eastAsia="KoPub돋움체 Medium"/>
          <w:sz w:val="24"/>
          <w:szCs w:val="24"/>
          <w:lang w:eastAsia="ko-KR"/>
        </w:rPr>
        <w:t>istory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의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개수를 저장한다.</w:t>
      </w:r>
    </w:p>
    <w:p w:rsidR="003C0BF8" w:rsidRPr="003938F0" w:rsidRDefault="003C0BF8" w:rsidP="003C0BF8">
      <w:pPr>
        <w:rPr>
          <w:rFonts w:ascii="KoPub돋움체 Medium" w:eastAsia="KoPub돋움체 Medium"/>
          <w:lang w:eastAsia="ko-KR"/>
        </w:rPr>
      </w:pPr>
    </w:p>
    <w:p w:rsidR="003C0BF8" w:rsidRPr="000F6BD8" w:rsidRDefault="00811F37" w:rsidP="00D6407C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unsigned </w:t>
      </w:r>
      <w:r>
        <w:rPr>
          <w:rFonts w:ascii="KoPub돋움체 Bold" w:eastAsia="KoPub돋움체 Bold"/>
          <w:b w:val="0"/>
          <w:bCs/>
          <w:sz w:val="24"/>
          <w:lang w:eastAsia="ko-KR"/>
        </w:rPr>
        <w:t>char mymemory[MEGABYTE]</w:t>
      </w:r>
    </w:p>
    <w:p w:rsidR="006070F7" w:rsidRDefault="00811F37" w:rsidP="00224B39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>가상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메모리의 역할을 한다.</w:t>
      </w:r>
    </w:p>
    <w:p w:rsidR="00BC0FB8" w:rsidRDefault="00BC0FB8" w:rsidP="00224B39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</w:p>
    <w:p w:rsidR="00BC0FB8" w:rsidRPr="000F6BD8" w:rsidRDefault="00667E40" w:rsidP="00BC0FB8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 w:hint="eastAsia"/>
          <w:b w:val="0"/>
          <w:bCs/>
          <w:sz w:val="24"/>
          <w:lang w:eastAsia="ko-KR"/>
        </w:rPr>
        <w:t>HISTORYLIST</w:t>
      </w:r>
      <w:r w:rsidR="00BC0FB8">
        <w:rPr>
          <w:rFonts w:ascii="KoPub돋움체 Bold" w:eastAsia="KoPub돋움체 Bold"/>
          <w:b w:val="0"/>
          <w:bCs/>
          <w:sz w:val="24"/>
          <w:lang w:eastAsia="ko-KR"/>
        </w:rPr>
        <w:t xml:space="preserve"> *historyhead, *historytemp, *historynewnode</w:t>
      </w:r>
    </w:p>
    <w:p w:rsidR="00BC0FB8" w:rsidRDefault="00BC0FB8" w:rsidP="00BC0FB8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>history를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기록하고 출력하는 데 사용한다.</w:t>
      </w:r>
    </w:p>
    <w:p w:rsidR="003C4FF8" w:rsidRDefault="003C4FF8" w:rsidP="00BC0FB8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</w:p>
    <w:p w:rsidR="00BC0FB8" w:rsidRPr="000F6BD8" w:rsidRDefault="00667E40" w:rsidP="00BC0FB8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t>HASH</w:t>
      </w:r>
      <w:r w:rsidR="00BC0FB8">
        <w:rPr>
          <w:rFonts w:ascii="KoPub돋움체 Bold" w:eastAsia="KoPub돋움체 Bold"/>
          <w:b w:val="0"/>
          <w:bCs/>
          <w:sz w:val="24"/>
          <w:lang w:eastAsia="ko-KR"/>
        </w:rPr>
        <w:t xml:space="preserve"> *hastable[20], *hashhead, *hashtemp, *hashnewnode</w:t>
      </w:r>
    </w:p>
    <w:p w:rsidR="00BC0FB8" w:rsidRDefault="00BC0FB8" w:rsidP="00BC0FB8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>해시테이블을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 xml:space="preserve">구성하고 </w:t>
      </w:r>
      <w:r>
        <w:rPr>
          <w:rFonts w:ascii="KoPub돋움체 Medium" w:eastAsia="KoPub돋움체 Medium"/>
          <w:sz w:val="24"/>
          <w:szCs w:val="24"/>
          <w:lang w:eastAsia="ko-KR"/>
        </w:rPr>
        <w:t>mnemonic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을 찾는 데 사용한다.</w:t>
      </w:r>
    </w:p>
    <w:p w:rsidR="00667E40" w:rsidRDefault="00667E40" w:rsidP="00BC0FB8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</w:p>
    <w:p w:rsidR="00667E40" w:rsidRPr="000F6BD8" w:rsidRDefault="005809EE" w:rsidP="00667E40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t xml:space="preserve">SYMBOL *symboltable[SYMBOLTABLENUM], *symhead, *symtemp, </w:t>
      </w:r>
      <w:r>
        <w:rPr>
          <w:rFonts w:ascii="KoPub돋움체 Bold" w:eastAsia="KoPub돋움체 Bold"/>
          <w:b w:val="0"/>
          <w:bCs/>
          <w:sz w:val="24"/>
          <w:lang w:eastAsia="ko-KR"/>
        </w:rPr>
        <w:tab/>
        <w:t>*symnewnode</w:t>
      </w:r>
    </w:p>
    <w:p w:rsidR="00667E40" w:rsidRDefault="005809EE" w:rsidP="00667E40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>심볼테이블</w:t>
      </w:r>
      <w:r w:rsidR="00667E40">
        <w:rPr>
          <w:rFonts w:ascii="KoPub돋움체 Medium" w:eastAsia="KoPub돋움체 Medium" w:hint="eastAsia"/>
          <w:sz w:val="24"/>
          <w:szCs w:val="24"/>
          <w:lang w:eastAsia="ko-KR"/>
        </w:rPr>
        <w:t>을</w:t>
      </w:r>
      <w:r w:rsidR="00667E40"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 w:rsidR="00667E40">
        <w:rPr>
          <w:rFonts w:ascii="KoPub돋움체 Medium" w:eastAsia="KoPub돋움체 Medium" w:hint="eastAsia"/>
          <w:sz w:val="24"/>
          <w:szCs w:val="24"/>
          <w:lang w:eastAsia="ko-KR"/>
        </w:rPr>
        <w:t xml:space="preserve">구성하고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label</w:t>
      </w:r>
      <w:r w:rsidR="00667E40">
        <w:rPr>
          <w:rFonts w:ascii="KoPub돋움체 Medium" w:eastAsia="KoPub돋움체 Medium" w:hint="eastAsia"/>
          <w:sz w:val="24"/>
          <w:szCs w:val="24"/>
          <w:lang w:eastAsia="ko-KR"/>
        </w:rPr>
        <w:t>을 찾는 데 사용한다.</w:t>
      </w:r>
    </w:p>
    <w:p w:rsidR="00245A40" w:rsidRDefault="00245A40" w:rsidP="00667E40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</w:p>
    <w:p w:rsidR="00245A40" w:rsidRPr="000F6BD8" w:rsidRDefault="00245A40" w:rsidP="00245A40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int </w:t>
      </w:r>
      <w:r>
        <w:rPr>
          <w:rFonts w:ascii="KoPub돋움체 Bold" w:eastAsia="KoPub돋움체 Bold"/>
          <w:b w:val="0"/>
          <w:bCs/>
          <w:sz w:val="24"/>
          <w:lang w:eastAsia="ko-KR"/>
        </w:rPr>
        <w:t>A, X, L, PC, B, S, T</w:t>
      </w:r>
    </w:p>
    <w:p w:rsidR="00245A40" w:rsidRDefault="00245A40" w:rsidP="00245A40">
      <w:pPr>
        <w:ind w:firstLine="720"/>
        <w:rPr>
          <w:rFonts w:ascii="KoPub돋움체 Medium" w:eastAsia="KoPub돋움체 Medium" w:hint="eastAsia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>각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레지스터의 값을 저장하는 변수이다.</w:t>
      </w:r>
    </w:p>
    <w:p w:rsidR="00245A40" w:rsidRDefault="00245A40" w:rsidP="00667E40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</w:p>
    <w:p w:rsidR="00245A40" w:rsidRPr="000F6BD8" w:rsidRDefault="00245A40" w:rsidP="00245A40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t>short int breakpoint[MEGABYTE], int bpnum</w:t>
      </w:r>
    </w:p>
    <w:p w:rsidR="00245A40" w:rsidRDefault="00245A40" w:rsidP="00245A40">
      <w:pPr>
        <w:ind w:firstLine="720"/>
        <w:rPr>
          <w:rFonts w:ascii="KoPub돋움체 Medium" w:eastAsia="KoPub돋움체 Medium" w:hint="eastAsia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>b</w:t>
      </w:r>
      <w:r>
        <w:rPr>
          <w:rFonts w:ascii="KoPub돋움체 Medium" w:eastAsia="KoPub돋움체 Medium"/>
          <w:sz w:val="24"/>
          <w:szCs w:val="24"/>
          <w:lang w:eastAsia="ko-KR"/>
        </w:rPr>
        <w:t>reakpoint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는 중단점을 저장하는 메모리 크기의 배열이고,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bpnum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은 중단점의 개수를 저장하는 변수이다.</w:t>
      </w:r>
    </w:p>
    <w:p w:rsidR="00245A40" w:rsidRDefault="00245A40" w:rsidP="00667E40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</w:p>
    <w:p w:rsidR="00245A40" w:rsidRPr="000F6BD8" w:rsidRDefault="00245A40" w:rsidP="00245A40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 w:hint="eastAsia"/>
          <w:b w:val="0"/>
          <w:bCs/>
          <w:sz w:val="24"/>
          <w:lang w:eastAsia="ko-KR"/>
        </w:rPr>
        <w:t xml:space="preserve">int </w:t>
      </w:r>
      <w:r>
        <w:rPr>
          <w:rFonts w:ascii="KoPub돋움체 Bold" w:eastAsia="KoPub돋움체 Bold"/>
          <w:b w:val="0"/>
          <w:bCs/>
          <w:sz w:val="24"/>
          <w:lang w:eastAsia="ko-KR"/>
        </w:rPr>
        <w:t>progaddr, curraddr, execaddr</w:t>
      </w:r>
    </w:p>
    <w:p w:rsidR="00245A40" w:rsidRDefault="00245A40" w:rsidP="00245A40">
      <w:pPr>
        <w:ind w:firstLine="720"/>
        <w:rPr>
          <w:rFonts w:ascii="KoPub돋움체 Medium" w:eastAsia="KoPub돋움체 Medium" w:hint="eastAsia"/>
          <w:sz w:val="24"/>
          <w:szCs w:val="24"/>
          <w:lang w:eastAsia="ko-KR"/>
        </w:rPr>
      </w:pPr>
      <w:r>
        <w:rPr>
          <w:rFonts w:ascii="KoPub돋움체 Medium" w:eastAsia="KoPub돋움체 Medium" w:hint="eastAsia"/>
          <w:sz w:val="24"/>
          <w:szCs w:val="24"/>
          <w:lang w:eastAsia="ko-KR"/>
        </w:rPr>
        <w:t>p</w:t>
      </w:r>
      <w:r>
        <w:rPr>
          <w:rFonts w:ascii="KoPub돋움체 Medium" w:eastAsia="KoPub돋움체 Medium"/>
          <w:sz w:val="24"/>
          <w:szCs w:val="24"/>
          <w:lang w:eastAsia="ko-KR"/>
        </w:rPr>
        <w:t>rogaddr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>는 로드된 메모리의 시작 주소를 가리킨다.</w:t>
      </w:r>
      <w:r>
        <w:rPr>
          <w:rFonts w:ascii="KoPub돋움체 Medium" w:eastAsia="KoPub돋움체 Medium"/>
          <w:sz w:val="24"/>
          <w:szCs w:val="24"/>
          <w:lang w:eastAsia="ko-KR"/>
        </w:rPr>
        <w:t xml:space="preserve"> execaddr</w:t>
      </w:r>
      <w:r>
        <w:rPr>
          <w:rFonts w:ascii="KoPub돋움체 Medium" w:eastAsia="KoPub돋움체 Medium" w:hint="eastAsia"/>
          <w:sz w:val="24"/>
          <w:szCs w:val="24"/>
          <w:lang w:eastAsia="ko-KR"/>
        </w:rPr>
        <w:t xml:space="preserve">는 </w:t>
      </w:r>
      <w:r w:rsidR="00400FC1">
        <w:rPr>
          <w:rFonts w:ascii="KoPub돋움체 Medium" w:eastAsia="KoPub돋움체 Medium" w:hint="eastAsia"/>
          <w:sz w:val="24"/>
          <w:szCs w:val="24"/>
          <w:lang w:eastAsia="ko-KR"/>
        </w:rPr>
        <w:t xml:space="preserve">프로그램에서 가장 처음으로 실행될 </w:t>
      </w:r>
      <w:r w:rsidR="00400FC1">
        <w:rPr>
          <w:rFonts w:ascii="KoPub돋움체 Medium" w:eastAsia="KoPub돋움체 Medium"/>
          <w:sz w:val="24"/>
          <w:szCs w:val="24"/>
          <w:lang w:eastAsia="ko-KR"/>
        </w:rPr>
        <w:t>instruction</w:t>
      </w:r>
      <w:r w:rsidR="00400FC1">
        <w:rPr>
          <w:rFonts w:ascii="KoPub돋움체 Medium" w:eastAsia="KoPub돋움체 Medium" w:hint="eastAsia"/>
          <w:sz w:val="24"/>
          <w:szCs w:val="24"/>
          <w:lang w:eastAsia="ko-KR"/>
        </w:rPr>
        <w:t>의</w:t>
      </w:r>
      <w:r w:rsidR="00400FC1">
        <w:rPr>
          <w:rFonts w:ascii="KoPub돋움체 Medium" w:eastAsia="KoPub돋움체 Medium"/>
          <w:sz w:val="24"/>
          <w:szCs w:val="24"/>
          <w:lang w:eastAsia="ko-KR"/>
        </w:rPr>
        <w:t xml:space="preserve"> </w:t>
      </w:r>
      <w:r w:rsidR="00400FC1">
        <w:rPr>
          <w:rFonts w:ascii="KoPub돋움체 Medium" w:eastAsia="KoPub돋움체 Medium" w:hint="eastAsia"/>
          <w:sz w:val="24"/>
          <w:szCs w:val="24"/>
          <w:lang w:eastAsia="ko-KR"/>
        </w:rPr>
        <w:t>주소를 가리킨다.</w:t>
      </w:r>
      <w:r w:rsidR="00400FC1">
        <w:rPr>
          <w:rFonts w:ascii="KoPub돋움체 Medium" w:eastAsia="KoPub돋움체 Medium"/>
          <w:sz w:val="24"/>
          <w:szCs w:val="24"/>
          <w:lang w:eastAsia="ko-KR"/>
        </w:rPr>
        <w:t xml:space="preserve"> curraddr</w:t>
      </w:r>
      <w:r w:rsidR="00400FC1">
        <w:rPr>
          <w:rFonts w:ascii="KoPub돋움체 Medium" w:eastAsia="KoPub돋움체 Medium" w:hint="eastAsia"/>
          <w:sz w:val="24"/>
          <w:szCs w:val="24"/>
          <w:lang w:eastAsia="ko-KR"/>
        </w:rPr>
        <w:t xml:space="preserve">는 현재 실행되는 </w:t>
      </w:r>
      <w:r w:rsidR="00400FC1">
        <w:rPr>
          <w:rFonts w:ascii="KoPub돋움체 Medium" w:eastAsia="KoPub돋움체 Medium"/>
          <w:sz w:val="24"/>
          <w:szCs w:val="24"/>
          <w:lang w:eastAsia="ko-KR"/>
        </w:rPr>
        <w:t>instruction</w:t>
      </w:r>
      <w:r w:rsidR="00400FC1">
        <w:rPr>
          <w:rFonts w:ascii="KoPub돋움체 Medium" w:eastAsia="KoPub돋움체 Medium" w:hint="eastAsia"/>
          <w:sz w:val="24"/>
          <w:szCs w:val="24"/>
          <w:lang w:eastAsia="ko-KR"/>
        </w:rPr>
        <w:t>의 주소를 가리킨다.</w:t>
      </w:r>
    </w:p>
    <w:p w:rsidR="00224B39" w:rsidRPr="00BC0FB8" w:rsidRDefault="00224B39" w:rsidP="00224B39">
      <w:pPr>
        <w:ind w:firstLine="720"/>
        <w:rPr>
          <w:rFonts w:ascii="KoPub돋움체 Medium" w:eastAsia="KoPub돋움체 Medium"/>
          <w:sz w:val="24"/>
          <w:szCs w:val="24"/>
          <w:lang w:eastAsia="ko-KR"/>
        </w:rPr>
      </w:pPr>
    </w:p>
    <w:p w:rsidR="00224B39" w:rsidRPr="000F6BD8" w:rsidRDefault="00224B39" w:rsidP="00224B39">
      <w:pPr>
        <w:pStyle w:val="1"/>
        <w:rPr>
          <w:rFonts w:ascii="KoPub돋움체 Bold" w:eastAsia="KoPub돋움체 Bold"/>
          <w:b w:val="0"/>
          <w:bCs/>
          <w:sz w:val="28"/>
          <w:lang w:eastAsia="ko-KR"/>
        </w:rPr>
      </w:pPr>
      <w:r>
        <w:rPr>
          <w:rFonts w:ascii="KoPub돋움체 Bold" w:eastAsia="KoPub돋움체 Bold" w:hint="eastAsia"/>
          <w:b w:val="0"/>
          <w:bCs/>
          <w:sz w:val="28"/>
          <w:lang w:eastAsia="ko-KR"/>
        </w:rPr>
        <w:t>코드</w:t>
      </w:r>
    </w:p>
    <w:p w:rsidR="00224B39" w:rsidRPr="00224B39" w:rsidRDefault="00224B39" w:rsidP="00224B39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t>20150959.h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4B39" w:rsidTr="00F85178">
        <w:tc>
          <w:tcPr>
            <w:tcW w:w="9350" w:type="dxa"/>
            <w:shd w:val="clear" w:color="auto" w:fill="auto"/>
          </w:tcPr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#include &lt;stdio.h&gt;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#include &lt;string.h&gt;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#include &lt;stdlib.h&gt;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#include &lt;dirent.h&gt;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#include &lt;sys/stat.h&gt;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#include &lt;math.h&gt;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MAX_CMD_LEN 100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DISPLAYSTART 0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DISPLAYEND 159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MEGABYTE 1048576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HASHTABLENUM 20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SYMBOLTABLENUM 30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/* error flags */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DUPLICATESYMBOL 11111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INVALIDOPCODE 22222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INAPPROPRIATEOPERAND 33333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#define UNDEFINEDSYMBOL 44444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historynum;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lastRenderedPageBreak/>
              <w:t>int progaddr, curraddr, execaddr;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unsigned char memory[MEGABYTE];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A, X, L, PC, B, S, T; // registers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PCtemp;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short int breakpoint[MEGABYTE];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bpnum;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typedef struct HISTORYLIST_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int idx;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char cmdline[MAX_CMD_LEN];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struct HISTORYLIST_ *next;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 HISTORYLIST;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HISTORYLIST *historyhead, *historytemp, *historynewnode;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typedef struct HASH_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int opcode;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char mnemonic[10];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char format[4];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struct HASH_ *next;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 HASH;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HASH *hashtable[HASHTABLENUM], *hashhead, *hashtemp, *hashnewnode;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typedef struct SYMBOL_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char symbol[10];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int address;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struct SYMBOL_ *next;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 SYMBOL;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SYMBOL *symboltable[SYMBOLTABLENUM], *symhead, *symtemp, *symnewnode;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typedef struct EXTSYM_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char controlsection[7];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char symbolname[7];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char number[3];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int address;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int length;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struct EXTSYM_ *next;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 EXTSYM;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EXTSYM *exthead, *exttemp, *extnewnode;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/*============== FIRST PROJECT ==============*/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help_func(void);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print out the list of commands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dir_func(void);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//print out the list of directories and files in the current directory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check_history_num_func(void);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check the number of history list which will be used in add_history_func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add_history_func(char* fullcmd);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add the correct command to history list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show_history_func(void);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print out the history list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dump_func(int start, int end);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show the state of memory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edit_func(int address, int value);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edit the memory of given address with given value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fill_func(int start, int end, int value);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fill the memory within given address with given value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reset_func(void);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reset the memory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read_opcode_func(void);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generate the opcode table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add_hash_func(int opcode, char *mnemonic, char *fm);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add each mnemonic to the opcode table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opcode_list_func(void);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print out the list of opcodes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find_opcode_func(char *mnemonic, int option);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(option = 1) return the existence of mnemonic in opcode table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(option = 2) return the opcode of mnemonic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/*============= SECOND PROJECT =============*/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type_func(char *filename);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print out the content of the file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key_for_symbol_func(char *sym);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generate key to the symbol for the symbol table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add_symbol_func(char *sym, int addr);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add each symbol to the symbol table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find_label_func(char *label, int option);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(option = 1) return the existence of label in symbol table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(option = 2) return the address of label in symbol table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char* format_for_opcode_func(char *mnemonic);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return the format of opcode in opcode table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symbol_print_func(void);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print out the list of symbols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assemble_func(char *filename);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read the .asm file and generate .lst file and .obj file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/*============== THIRD PROJECT =============*/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progaddr_func(int address);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assign the program start address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loader_func(char *fname1, char *fname2, char *fname3);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load up to three (sub)programs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extdef_func(FILE *fp, int startaddr, char *progname, int drflag);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save addresses for each extdef symbols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extref_func(FILE *fp, char *progname, int drflag);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save numbers of each extref symbols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tm_record_func(FILE *fp, char *progname, int drflag);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read T / M records and process them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add_bp_func(int address);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add breakpoints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bp_print_func(void);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print list of breakpoints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bp_clear_func(void);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clear out all the breakpoints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find_mnemonic_func(int opcode, char *mnemonic);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find mnemonic from an opcode</w:t>
            </w:r>
          </w:p>
          <w:p w:rsidR="00224B39" w:rsidRPr="00F85178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run_func(int totallength, int *currbp, int *nextbp);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// run loaded program</w:t>
            </w:r>
          </w:p>
        </w:tc>
      </w:tr>
    </w:tbl>
    <w:p w:rsidR="00224B39" w:rsidRPr="00224B39" w:rsidRDefault="00224B39" w:rsidP="00224B39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lastRenderedPageBreak/>
        <w:t>20150959.c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E441C" w:rsidRPr="007E441C" w:rsidTr="007E441C">
        <w:trPr>
          <w:trHeight w:val="822"/>
        </w:trPr>
        <w:tc>
          <w:tcPr>
            <w:tcW w:w="9350" w:type="dxa"/>
            <w:shd w:val="clear" w:color="auto" w:fill="auto"/>
          </w:tcPr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#include "20150959.h"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int main(void)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int i, length, argnum = 0, totallength = 0, currbp = -1, nextbp = -1;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int wrongcmdflag = 0, hexproblemflag = 0, dumptrialnum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int hex1 = MEGABYTE, hex2 = MEGABYTE, hex3 = MEGABYTE;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int startpoint, endpoint;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char fullcmd[MAX_CMD_LEN], temp[MAX_CMD_LEN], *maincmd, *arg1, *arg2, *arg3, *arg4;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//--------------------------------INITIALIZE MEMORY SPACE AND VARIABLES----------------------------------------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reset_func();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read_opcode_func();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add_symbol_func("A", 0);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add_symbol_func("X", 1);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add_symbol_func("L", 2);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add_symbol_func("PC", 8);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add_symbol_func("SW", 9);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add_symbol_func("B", 3);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add_symbol_func("S", 4);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add_symbol_func("T", 5);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add_symbol_func("F", 6);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 = 0; X  = 0; L = 0xFFFFFF; PC = 0; B = 0; S = 0; T = 0; PCtemp = -1;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progaddr = 0; curraddr = 0; execaddr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memset(breakpoint, 0, MEGABYTE); bpnum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exthead = exttemp = extnewnode = NULL;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while(1)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argnum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hexproblemflag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while(1)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printf("sicsim&gt; 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initialize string variables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memset(fullcmd, 0, MAX_CMD_LEN);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memset(temp, 0, MAX_CMD_LEN);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arg1 = arg2 = arg3 = arg4 = NULL;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//------------------------------------------READ COMMAND LINE--------------------------------------------------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fgets(fullcmd, MAX_CMD_LEN, stdin);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length = strlen(fullcmd);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fullcmd[--length] = '\0';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strcpy(temp, 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if the user wrote nothing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if(length == 0)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//----------------------------------SEPARATE THE COMMAND LINE INTO PARTS--------------------------------------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maincmd = strtok(temp, " \t");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arg1 = strtok(NULL, " \t,");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arg2 = strtok(NULL, " \t,");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arg3 = strtok(NULL, " \t,");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arg4 = strtok(NULL, " \t,");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decide if the main command is an existing one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if(strcmp(maincmd, "h") &amp;&amp; strcmp(maincmd, "help")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"f") &amp;&amp; strcmp(maincmd, "fill")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"d") &amp;&amp; strcmp(maincmd, "dir")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"q") &amp;&amp; strcmp(maincmd, "quit")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"hi") &amp;&amp; strcmp(maincmd, "history")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"du") &amp;&amp; strcmp(maincmd, "dump")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"e") &amp;&amp; strcmp(maincmd, "edit")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"f") &amp;&amp; strcmp(maincmd, "fill")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"reset")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"opcode")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"opcodelist")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"assemble")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"type")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"symbol")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"progaddr")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"loader")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"run")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strcmp(maincmd, "bp"))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if(!maincmd)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if(!arg1)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argnum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if(!arg2)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argnum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if(!arg3)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argnum = 2;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if(!arg4)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argnum = 3;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/* argnum == 4 */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{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//----------------------------------HANDLE EXCEPTIONS CONCERNING COMMAS---------------------------------------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if there is a space before the main command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if(!strcmp(maincmd, "loader"))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for(i = 0; i &lt; length; i++)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== ',') {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 break; 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for(i = 0; i &lt; length; i++)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!= ' ' &amp;&amp; fullcmd[i] != '\t')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there should not be a comma between maincmd and arg1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&gt;= 0)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for(i += strlen(maincmd); i &lt; length; i++)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!= ' ' &amp;&amp; fullcmd[i] != '\t')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== ',')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start of arg1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if(wrongcmdflag) 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there should be a single comma between arg1 and arg2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&gt;= 1)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if((i += strlen(arg1)) &lt; length) 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for( ; i &lt; length; i++)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!= ' ' &amp;&amp; fullcmd[i] != '\t')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== ',')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{ // more than one comma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start of arg2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there should be a single comma between arg2 and arg3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&gt;= 2)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if((i += strlen(arg2)) &lt; length) 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for( ; i &lt; length; i++)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!= ' ' &amp;&amp; fullcmd[i] != '\t')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== ',')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{ // more than one comma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start of arg3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fullcmd should not end with comma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for(i = length - 1; i &gt;= 0; i--)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!= ' ' &amp;&amp; fullcmd[i] != '\t')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if(fullcmd[i] == ',')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decide if the adequate number of arguments is given for the main command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== 0)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if(!strcmp(maincmd, "e") || !strcmp(maincmd, "edit")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"f") || !strcmp(maincmd, "fill")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"opcode")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"assemble")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"type")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"loader"))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argnum = 1, 2, 3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these commands are not supposed to have arguments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if(!strcmp(maincmd, "h") || !strcmp(maincmd, "help")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"d") || !strcmp(maincmd, "dir")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"q") || !strcmp(maincmd, "quit")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"hi") || !strcmp(maincmd, "history")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"reset")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"opcodelist")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"symbol")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"run"))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if(((!strcmp(maincmd, "du") || !strcmp(maincmd, "dump")) &amp;&amp; argnum &gt; 2)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((!strcmp(maincmd, "e") || !strcmp(maincmd, "edit")) &amp;&amp; argnum != 2)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((!strcmp(maincmd, "f") || !strcmp(maincmd, "fill")) &amp;&amp; argnum != 3)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(!strcmp(maincmd, "opcode") &amp;&amp; argnum != 1)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(!strcmp(maincmd, "assemble") &amp;&amp; argnum != 1)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(!strcmp(maincmd, "type") &amp;&amp; argnum != 1)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(!strcmp(maincmd, "progaddr") &amp;&amp; argnum != 1)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(!strcmp(maincmd, "bp") &amp;&amp; argnum &gt; 1))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if(!strcmp(maincmd, "du") || !strcmp(maincmd, "dump")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"e") || !strcmp(maincmd, "edit")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"f") || !strcmp(maincmd, "fill")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!strcmp(maincmd, "progaddr")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(!strcmp(maincmd, "bp") &amp;&amp; (strcmp(arg1, "clear")))) {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command is not opcode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/*  arg1 and arg2 are addresses; hence they are written in hexadecimal only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 xml:space="preserve">    arg3 is hexadecimal value  */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&gt;= 1)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for(i = 0; i &lt; strlen(arg1); i++)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if((arg1[i] &gt;= 65 &amp;&amp; arg1[i] &lt;= 70)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A ~ F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(arg1[i] &gt;= 97 &amp;&amp; arg1[i] &lt;= 102)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a ~ f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(arg1[i] &gt;= 48 &amp;&amp; arg1[i] &lt;= 57))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0 ~ 9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continue;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if(i == 1 &amp;&amp; arg1[i - 1] == '0'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(arg1[i] == 'X' || arg1[i] == 'x'))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continue;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hexproblemflag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 == 1)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&gt;= 2)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for(i = 0; i &lt; strlen(arg2); i++)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if((arg2[i] &gt;= 65 &amp;&amp; arg2[i] &lt;= 70)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A ~ F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(arg2[i] &gt;= 97 &amp;&amp; arg2[i] &lt;= 102)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a ~ f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(arg2[i] &gt;= 48 &amp;&amp; arg2[i] &lt;= 57))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0 ~ 9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continue;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if(i == 1 &amp;&amp; arg2[i - 1] == '0'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(arg2[i] == 'X' || arg2[i] == 'x'))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continue;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hexproblemflag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 == 1)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== 3)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for(i = 0; i &lt; strlen(arg3); i++)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if((arg3[i] &gt;= 65 &amp;&amp; arg3[i] &lt;= 70)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A ~ F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(arg3[i] &gt;= 97 &amp;&amp; arg3[i] &lt;= 102)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a ~ f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(arg3[i] &gt;= 48 &amp;&amp; arg3[i] &lt;= 57))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0 ~ 9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continue;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if(i == 1 &amp;&amp; arg3[i - 1] == '0'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&amp;&amp; (arg3[i] == 'X' || arg3[i] == 'x'))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continue;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hexproblemflag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wrongcmdflag =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 == 1)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//---------------------------------CONVERT ARGUMENTS INTO HEXADECIMAL------------------------------------------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&gt;= 1)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hex1 = (int)strtol(arg1, NULL, 16);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&gt;= 2)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hex2 = (int)strtol(arg2, NULL, 16);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== 3)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hex3 = (int)strtol(arg3, NULL, 16);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 == 1)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check_history_num_func();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//----------------------------------------------HELP----------------------------------------------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if(!strcmp(maincmd, "h") || !strcmp(maincmd, "help"))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help_func();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//--------------------------------------------DIRECTORY-------------------------------------------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"d") || !strcmp(maincmd, "dir"))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dir_func();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//----------------------------------------------QUIT----------------------------------------------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"q") || !strcmp(maincmd, "quit"))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return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//--------------------------------------------HISTORY---------------------------------------------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"hi") || !strcmp(maincmd, "history"))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show_history_func();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//----------------------------------------------DUMP----------------------------------------------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"du") || !strcmp(maincmd, "dump"))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== 0)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if(dumptrialnum == 0)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startpoint = DISPLAYSTART;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endpoint = DISPLAYEND;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if(endpoint == MEGABYTE - 1)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startpoint = 0;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startpoint = endpoint + 1;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endpoint = startpoint + DISPLAYEND;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if(argnum == 1)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startpoint = hex1;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endpoint = startpoint + DISPLAYEND;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if(endpoint &gt;= MEGABYTE)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endpoint = MEGABYTE - 1;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if(startpoint &lt; 0 || startpoint &gt;= MEGABYTE)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printf("The address should be within boundary (0x00000 - 0xFFFFF).\n");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// argnum == 2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startpoint = hex1;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endpoint = hex2;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if(startpoint &gt; endpoint)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printf("The start address should be smaller than the end address.\n");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if(startpoint &lt; 0 || startpoint &gt;= MEGABYTE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|| endpoint &lt; 0 ||endpoint &gt;= MEGABYTE)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printf("The address should be within boundary (0x00000 - 0xFFFFF).\n");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dump_func(startpoint, endpoint);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dumptrialnum++;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//----------------------------------------------EDIT----------------------------------------------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"e") || !strcmp(maincmd, "edit"))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edit_func(hex1, hex2);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//----------------------------------------------FILL----------------------------------------------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"f") || !strcmp(maincmd, "fill"))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if(hex1 &gt; hex2)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printf("The start address should be smaller than the end address.\n");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fill_func(hex1, hex2, hex3);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//---------------------------------------------RESET----------------------------------------------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"reset"))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reset_func();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//--------------------------------------------OPCODE----------------------------------------------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"opcode"))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int found = find_opcode_func(arg1, 1);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if(!found)</w:t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break;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//------------------------------------------OPCODELIST--------------------------------------------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"opcodelist"))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opcode_list_func();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//-------------------------------------------ASSEMBLE---------------------------------------------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"assemble"))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assemble_func(arg1);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//---------------------------------------------TYPE-----------------------------------------------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"type"))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type_func(arg1);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//--------------------------------------------SYMBOL----------------------------------------------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"symbol"))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symbol_print_func();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//--------------------------------------------SYMBOL----------------------------------------------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"progaddr"))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== 0) progaddr_func(0);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progaddr_func(hex1);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"loader"))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totallength = loader_func(arg1, arg2, arg3);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"bp"))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if(argnum == 0)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bp_print_func();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if(argnum == 1)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if(!strcmp(arg1, "clear")) bp_clear_func();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add_bp_func(hex1);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 if(!strcmp(maincmd, "run"))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run_func(totallength, &amp;currbp, &amp;nextbp);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add_history_func(fullcmd);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if(wrongcmdflag) {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if(hexproblemflag)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printf("The arguments should be given in hexadecimal form.\n");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else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printf("Enter the proper command. Enter \"help\" to learn more.\n");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489" w:rsidRPr="00490489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ab/>
              <w:t>return 0;</w:t>
            </w:r>
          </w:p>
          <w:p w:rsidR="007E441C" w:rsidRPr="007E441C" w:rsidRDefault="00490489" w:rsidP="0049048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</w:rPr>
              <w:t>}</w:t>
            </w:r>
          </w:p>
        </w:tc>
      </w:tr>
    </w:tbl>
    <w:p w:rsidR="00224B39" w:rsidRPr="00224B39" w:rsidRDefault="00AC0314" w:rsidP="00224B39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lastRenderedPageBreak/>
        <w:t>first_project</w:t>
      </w:r>
      <w:r w:rsidR="00224B39">
        <w:rPr>
          <w:rFonts w:ascii="KoPub돋움체 Bold" w:eastAsia="KoPub돋움체 Bold"/>
          <w:b w:val="0"/>
          <w:bCs/>
          <w:sz w:val="24"/>
          <w:lang w:eastAsia="ko-KR"/>
        </w:rPr>
        <w:t>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4B39" w:rsidTr="00F85178">
        <w:tc>
          <w:tcPr>
            <w:tcW w:w="9350" w:type="dxa"/>
            <w:shd w:val="clear" w:color="auto" w:fill="auto"/>
          </w:tcPr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#include "20150959.h"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help_func(void)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printf("h[elp]\nd[ir]\nq[uit]\nhi[story]\ndu[mp] [start, end] \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\ne[dit] address, value\nf[ill] start, end, value\nreset \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\nopcode mnemonic\nopcodelist\nassemble filename\ntype filename\nsymbol\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\nprogaddr [address]\nloader [filename1] [filename2] [filename3]\nrun\nbp [address|clear]\n");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dir_func(void)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DIR *dir = NULL;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struct dirent *entry = NULL;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struct stat status;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if((dir = opendir(".")))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while((entry = readdir(dir)))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if(stat(entry-&gt;d_name, &amp;status) &lt; 0)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perror("stat() : 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if(S_ISDIR(status.st_mode))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printf("%s/\t", entry-&gt;d_name);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 if(S_ISREG(status.st_mode))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if((status.st_mode &amp; S_IEXEC) != 0)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printf("%s*\t", entry-&gt;d_name);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printf("%s\t", entry-&gt;d_name);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printf("\n");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closedir(dir);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 0;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check_history_num_func(void)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 (!historyhead)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historynum = 0;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historytemp = historyhead;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while(historytemp-&gt;next)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historytemp = historytemp-&gt;next;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historynum = historytemp-&gt;idx;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add_history_func(char* fullcmd)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if(!historyhead)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historyhead = (HISTORYLIST *)malloc(sizeof(HISTORYLIST));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historyhead-&gt;idx = ++historynum;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strcpy(historyhead-&gt;cmdline, fullcmd);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historyhead-&gt;next = NULL;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historytemp = historyhead;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while(historytemp-&gt;next)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historytemp = historytemp-&gt;next;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historynewnode = (HISTORYLIST *)malloc(sizeof(HISTORYLIST));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historynewnode-&gt;idx = historynum + 1;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strcpy(historynewnode-&gt;cmdline, fullcmd);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historynewnode-&gt;next = NULL;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historytemp-&gt;next = historynewnode;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show_history_func(void)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if(historyhead)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historytemp = historyhead;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while(historytemp-&gt;next)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printf("%d\t%s\n", historytemp-&gt;idx, historytemp-&gt;cmdline);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historytemp = historytemp-&gt;next;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printf("%d\t%s\n", historytemp-&gt;idx, historytemp-&gt;cmdline);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dump_func(int start, int end)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int linenum = 0, i, j, startblank, startaddr, endaddr;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startblank = start % 16;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startaddr = (start / 16) * 16;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endaddr = (end / 16) * 16;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for(i = startaddr; i &lt;= endaddr; i += 16)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linenum++;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for(i = 0; i &lt; linenum; i++)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if(startaddr != endaddr) {    // multiple lines to print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 (i == 0) {    // first line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printf("%.5X ", startaddr);                 // address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0; j &lt; startblank; j++)            // blank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   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start; j &lt; startaddr + 16; j++)    // hex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printf("%02X ", memory[j]);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 ; 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0; j &lt; startblank; j++)            // blank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printf(".");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start; j &lt; startaddr + 16; j++) {  // ASCII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 (memory[j] &gt;= 0x20 &amp;&amp; memory[j] &lt;= 0x7E)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printf("%c", memory[j]);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                    printf(".");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printf("\n");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 if (i == linenum - 1) { // last line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printf("%.5X ", startaddr + i * 16);        // address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startaddr + i * 16; j &lt;= end; j++) // hex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printf("%02X ", memory[j]);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end + 1; j &lt; startaddr + (i + 1) * 16; j++)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   ");                          // blank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 ; 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startaddr + i * 16; j &lt;= end; j++)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 (memory[j] &gt;= 0x20 &amp;&amp; memory[j] &lt;= 0x7E)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printf("%c", memory[j]);          // ASCII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printf(".");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end + 1; j &lt; startaddr + (i + 1) * 16; j++)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printf(".");                            // blank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printf("\n");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printf("%.5X ", startaddr + i * 16);        // address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startaddr + i * 16; j &lt; startaddr + (i + 1) * 16; j++)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printf("%02X ", memory[j]);           // hex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 ; 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startaddr + i * 16; j &lt; startaddr + (i + 1) * 16; j++)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 (memory[j] &gt;= 0x20 &amp;&amp; memory[j] &lt;= 0x7E)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printf("%c", memory[j]);          // ASCII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printf(".");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printf("\n");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 {        // single line to print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printf("%.5X ", startaddr);      // address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0; j &lt; startblank; j++)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   ");               // blank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start; j &lt;= end; j++)   // hex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printf("%02X ", memory[j]);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end + 1; j &lt; startaddr + (i + 1) * 16; j++)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   ");               // blank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 ; 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0; j &lt; startblank; j++)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printf(".");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start; j &lt;= end; j++)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 (memory[j] &gt;= 0x20 &amp;&amp; memory[j] &lt;= 0x7E)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printf("%c", memory[j]); // ASCII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printf(".");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for(j = end + 1; j &lt; startaddr + (i + 1) * 16; j++)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printf(".");                    // blank values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printf("\n");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edit_func(int address, int value)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memory[address] = value;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fill_func(int start, int end, int value)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memset(&amp;memory[start], value, end - start + 1);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lastRenderedPageBreak/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reset_func(void)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memset(memory, 0, MEGABYTE);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read_opcode_func(void)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int opcode;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char *temp1, *temp2, *temp3;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char oneline[30], *result;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FILE *fp = fopen("opcode.txt", "r");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if(!fp)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printf("Failed to open opcode.txt.\n");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 -1;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while((result = fgets(oneline, 30, fp)))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    temp1 = strtok(oneline, " \t");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    temp2 = strtok(NULL, " \t");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    temp3 = strtok(NULL, " \t");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    opcode = (int)strtol(temp1, NULL, 16);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    add_hash_func(opcode, temp2, temp3);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fclose(fp);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  return 0;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add_hash_func(int opcode, char *mnemonic, char *format)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int key = 0, i;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for(i = 0; i &lt; strlen(mnemonic); i++)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key += (int)mnemonic[i];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key %= HASHTABLENUM;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while(1)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if(!hashtable[key])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hashtable[key] = (HASH*)malloc(sizeof(HASH));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hashtable[key]-&gt;opcode = opcode;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strcpy(hashtable[key]-&gt;mnemonic, mnemonic);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strcpy(hashtable[key]-&gt;format, format);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hashtable[key]-&gt;next = NULL;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hashtemp = hashtable[key];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while(hashtemp-&gt;next)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hashtemp = hashtemp-&gt;next;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hashnewnode = (HASH*)malloc(sizeof(HASH));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hashnewnode-&gt;opcode = opcode;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strcpy(hashnewnode-&gt;mnemonic, mnemonic);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strcpy(hashnewnode-&gt;format, format);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hashnewnode-&gt;next = NULL;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hashtemp-&gt;next = hashnewnode;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break;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void opcode_list_func(void)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int i;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hashtemp = NULL;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for(i = 0; i &lt; HASHTABLENUM; i++)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hashtemp = hashtable[i];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printf("%d : ", i);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while(hashtemp)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if(!hashtemp-&gt;next)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printf("[%s,%X]", hashtemp-&gt;mnemonic, hashtemp-&gt;opcode);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printf("[%s,%X] -&gt; ", hashtemp-&gt;mnemonic, hashtemp-&gt;opcode);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hashtemp = hashtemp-&gt;next;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 xml:space="preserve"> 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printf("\n");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int find_opcode_func(char *mnemonic, int option)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int i, key = 0, found = 0;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hashtemp = NULL;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for(i = 0; i &lt; strlen(mnemonic); i++)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key += (int)mnemonic[i];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key %= HASHTABLENUM;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hashtemp = hashtable[key];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while(hashtemp)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if(!strcmp(mnemonic, hashtemp-&gt;mnemonic)) {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found = 1;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if(option == 1)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printf("Opcode is %X.\n", hashtemp-&gt;opcode);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 if(option == 2)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 hashtemp-&gt;opcode;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break;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lastRenderedPageBreak/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hashtemp = hashtemp-&gt;next;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}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if(option == 1 &amp;&amp; found == 0)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printf("Enter the correct mnemonic.\n");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if(option == 1) return found;</w:t>
            </w:r>
          </w:p>
          <w:p w:rsidR="00490489" w:rsidRPr="00490489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else</w:t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</w: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return -1;</w:t>
            </w:r>
          </w:p>
          <w:p w:rsidR="00224B39" w:rsidRPr="00F85178" w:rsidRDefault="00490489" w:rsidP="00490489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490489">
              <w:rPr>
                <w:rFonts w:ascii="KoPub돋움체 Medium" w:eastAsia="KoPub돋움체 Medium"/>
                <w:sz w:val="16"/>
                <w:szCs w:val="16"/>
                <w:lang w:eastAsia="ko-KR"/>
              </w:rPr>
              <w:t>}</w:t>
            </w:r>
          </w:p>
        </w:tc>
      </w:tr>
    </w:tbl>
    <w:p w:rsidR="00224B39" w:rsidRDefault="001644E6" w:rsidP="00224B39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lastRenderedPageBreak/>
        <w:t>second_project.c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7E441C" w:rsidRPr="007E441C" w:rsidTr="00791235">
        <w:tc>
          <w:tcPr>
            <w:tcW w:w="9558" w:type="dxa"/>
            <w:shd w:val="clear" w:color="auto" w:fill="auto"/>
          </w:tcPr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#include "20150959.h"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int type_func(char *filename)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char *filestr, buffer[1000];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FILE *fp = fopen(filename, "r");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if(!fp)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printf("Failed to open %s.\n", filename);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return -1;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while (1)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filestr = fgets(buffer, 1000, fp);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 (filestr == NULL) break;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printf("%s", filestr);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printf("\n");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return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int key_for_symbol_func(char *sym)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int i, sum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for(i = 0; i &lt; strlen(sym); i++)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sum += sym[i];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return sum % SYMBOLTABLENUM;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void add_symbol_func(char *sym, int addr)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int key = key_for_symbol_func(sym);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if(!symboltable[key])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symboltable[key] = (SYMBOL *)malloc(sizeof(SYMBOL));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strcpy(symboltable[key]-&gt;symbol, sym);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symboltable[key]-&gt;address = addr;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symboltable[key]-&gt;next = NULL;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symtemp = symboltable[key];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while(symtemp-&gt;next &amp;&amp; strcmp(symtemp-&gt;symbol, sym))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symtemp = symtemp-&gt;next;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symnewnode = (SYMBOL *)malloc(sizeof(SYMBOL));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strcpy(symnewnode-&gt;symbol, sym);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symnewnode-&gt;address = addr;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lastRenderedPageBreak/>
              <w:t xml:space="preserve">        symnewnode-&gt;next = NULL;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symtemp-&gt;next = symnewnode;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int find_label_func(char *label, int option)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int i;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for(i = 0; i &lt; SYMBOLTABLENUM; i++)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symtemp = symboltable[i];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while(symtemp)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if(!strcmp(symtemp-&gt;symbol, label))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if(option == 1) return 1;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if(option == 2) return symtemp-&gt;address;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symtemp = symtemp-&gt;next;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if(option == 1) return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else            return -1;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char *format_for_opcode_func(char *mn)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int i;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for(i = 0; i &lt; HASHTABLENUM; i++)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hashtemp = hashtable[i];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while(hashtemp)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if(!strcmp(hashtemp-&gt;mnemonic, mn))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return hashtemp-&gt;format;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hashtemp = hashtemp-&gt;next;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return "";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void symbol_print_func(void)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int i, j, n, maxidx;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char symbolname[100][10] = {0}, tempstr[10] = "";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int symboladdr[100], tempaddr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symtemp = symhead = symnewnode = NULL;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n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for(i = 0; i &lt; SYMBOLTABLENUM; i++)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symtemp = symboltable[i];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while(symtemp)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if(strcmp(symtemp-&gt;symbol, "A") &amp;&amp; strcmp(symtemp-&gt;symbol, "X") &amp;&amp; strcmp(symtemp-&gt;symbol, "L")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&amp;&amp; strcmp(symtemp-&gt;symbol, "PC") &amp;&amp; strcmp(symtemp-&gt;symbol, "SW") &amp;&amp; strcmp(symtemp-&gt;symbol, "B")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&amp;&amp; strcmp(symtemp-&gt;symbol, "S") &amp;&amp; strcmp(symtemp-&gt;symbol, "T") &amp;&amp; strcmp(symtemp-&gt;symbol, "F"))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strcpy(symbolname[n], symtemp-&gt;symbol);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symboladdr[n++] = symtemp-&gt;address;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symtemp = symtemp-&gt;next;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lastRenderedPageBreak/>
              <w:t xml:space="preserve">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for(i = 0; i &lt; n - 1; i++)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maxidx = i;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for(j = i + 1; j &lt; n; j++)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if(strcmp(symbolname[j], symbolname[maxidx]) &gt; 0)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maxidx = j;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strcpy(tempstr, symbolname[maxidx]); strcpy(symbolname[maxidx], symbolname[i]); strcpy(symbolname[i], tempstr);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tempaddr = symboladdr[maxidx]; symboladdr[maxidx] = symboladdr[i]; symboladdr[i] = tempaddr;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for(i = 0; i &lt; n; i++)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printf("\t%s\t%04X\n", symbolname[i], symboladdr[i]);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int assemble_func(char *filename)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int i, line = 0, startaddr, locctr, errorflag = 0, bytenum = 0, pglength = 0, constflag = 0, errorcount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int opcodenum, targetaddr, disp;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char *reg1, *reg2;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char lstfname[10] = "", objfname[10] = "", record[70] = "";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char asmline[MAX_CMD_LEN] = "", templine[MAX_CMD_LEN] = "";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int N = 0, I = 0, X = 0, B = 0, P = 0, E = 0, pgctr = 0, base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char *temp1, *temp2, *temp3, *temp4, *temp5;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char label[10] = "", opcode[10] = "", operand[10] = "", format[5] = "", comment[50] = "";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char objcode[9] = "", hexstring[9] = "", tempoperand[10] = "";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FILE *fp, *itmfp, *lstfp, *objfp, *errfp;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for(i = 0; i &lt; strlen(filename); i++)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if(filename[i] == '.')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break;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strncpy(lstfname, filename, i); strcat(lstfname, ".lst");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strncpy(objfname, filename, i); strcat(objfname, ".obj");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lstfname[strlen(lstfname)] = objfname[strlen(objfname)] = '\0';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if(filename[strlen(filename) - 3] != 'a'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|| filename[strlen(filename) - 2] != 's'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|| filename[strlen(filename) - 1] != 'm')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printf("The input file is not .asm file.\n"); return -1;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fp = fopen(filename, "r");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if(!fp) { printf("Failed to open %s.\n", filename);   return -1;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itmfp = fopen("intermediate", "w");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if(!itmfp) { printf("Failed to open intermediate file.\n");  return -1;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errfp = fopen("errorflagfile", "w");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if(!errfp) { printf("Failed to open error flag file.\n");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fprintf(errfp, "-----------PASS 1 ERRORS-----------\n");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/*------------------  READ ASM FILE LINE  ----------------------*/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while(fgets(asmline, MAX_CMD_LEN, fp))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asmline[strlen(asmline) - 1] = '\0';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temp1 = temp2 = temp3 = temp4 = temp5 = NULL;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lastRenderedPageBreak/>
              <w:t xml:space="preserve">        memset(label, 0, 10); memset(opcode, 0, 10); memset(operand, 0, 10); memset(format, 0, 5);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strcpy(templine, asmline);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temp1 = strtok(templine, " \t");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temp2 = strtok(NULL, " \t");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temp3 = strtok(NULL, " \t");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temp4 = strtok(NULL, " \t");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temp5 = strtok(NULL, " \t");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/*-----------------  PREPROCESSING INPUT FOR PASS 1  -------------------*/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// nothing written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if(!temp1)  continue;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line += 5;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// if comment then pass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if(temp1[0] == '.')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fprintf(itmfp, "%3d\t%04X\t\t%s\n", line, locctr, asmline);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// only opcode exists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if(!temp2) strcpy(opcode, temp1);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// no label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if(!temp3) { strcpy(opcode, temp1); strcpy(operand, temp2);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if(!temp4)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// no label, two operands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if(temp2[strlen(temp2) - 1] == ',' || temp3[0] == ',')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strcpy(opcode, temp1);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strcpy(operand, temp2); strcat(operand, temp3);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// no label, one operand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else { strcpy(label, temp1); strcpy(opcode, temp2); strcpy(operand, temp3);}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// no label, two operands with separate comma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if(!strcmp(temp3, ","))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strcpy(opcode, temp1);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strcpy(operand, temp2); strcat(operand, temp3); strcat(operand, temp4);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// label exists and two operands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if(!strcmp(temp4, ","))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strcpy(label, temp1); strcpy(opcode, temp2);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strcpy(operand, temp3); strcat(operand, temp4); strcat(operand, temp5);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/*----------------------------  PASS 1  ----------------------------*/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if(line == 5)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if(!strcmp(opcode, "START"))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startaddr = locctr = (int)strtol(operand, NULL, 16);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fprintf(itmfp, "%3d\t%04X\t%s\t%s\t%s\n", line, locctr, label, opcode,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 xml:space="preserve">            continue;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printf("WARNING: The program does not start with START directive.\n");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startaddr = locctr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lastRenderedPageBreak/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if(temp1[0] != '.') {      // while OPCODE != "END"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if(strcmp(opcode, "END")) {       // if this is not a comment line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if(strcmp(label, "")) {     // if there is a symbol in the LABEL field then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errorflag = find_label_func(label, 1);  // search SYMTAB for LABEL, if found then set error flag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if(errorflag)  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errorcount++;</w:t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errorflag = DUPLICATESYMBOL;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fprintf(errfp, "line %d : duplicate symbol (%s)\n", line, label);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else    add_symbol_func(label, locctr);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// finding out the format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if(opcode[0] == '+')    bytenum = 4;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if(find_opcode_func(opcode, 2) != -1)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strcpy(format, format_for_opcode_func(opcode));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bytenum = (int)(format[0] - '0');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if(!strcmp(opcode, "WORD"))    bytenum = 3;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if(!strcmp(opcode, "RESW"))    bytenum = 3 * (int)strtol(operand, NULL, 10);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if(!strcmp(opcode, "RESB"))    bytenum = (int)strtol(operand, NULL, 10);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if(!strcmp(opcode, "BYTE"))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if(operand[0] == 'C')           bytenum = (strlen(operand)- 3);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if(operand[0] == 'X' &amp;&amp; operand[1] == '\'') bytenum = ((strlen(operand) - 3) / 2);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if(!strcmp(opcode, "BASE"))</w:t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bytenum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errorcount++; errorflag = INVALIDOPCODE; bytenum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fprintf(errfp, "line %d : invalid opcode (%s)\n", line, opcode);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fprintf(itmfp, "%3d\t%04X\t%s\t%s\t%s\n", line, locctr, label, opcode,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else {  // END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fprintf(itmfp, "%3d\t%04X\t%s\t%s\t%s\n", line, locctr, label, opcode,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pglength = locctr - startaddr;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locctr += bytenum;  // lext locctr = program counter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fclose(fp); fclose(itmfp);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/*-----------------  PREPROCESSING INPUT FOR PASS 2  -------------------*/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itmfp = fopen("intermediate", "r");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objfp = fopen(objfname, "w");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lstfp = fopen(lstfname, "w");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memset(record, 0, 70);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fprintf(errfp, "\n-----------PASS 2 ERRORS-----------\n");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while(fgets(asmline, MAX_CMD_LEN, fp))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asmline[strlen(asmline) - 1] = '\0';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temp1 = temp2 = temp3 = temp4 = temp5 = NULL;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memset(label, 0, 10); memset(opcode, 0, 10); memset(operand, 0, 10);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memset(format, 0, 5); memset(objcode, 0, 9); memset(hexstring, 0, 9);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memset(comment, 0, 50); memset(tempoperand, 0, 10);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N = I = X = B = P = E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strcpy(templine, asmline);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temp1 = strtok(asmline, " \t");     // line number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temp2 = strtok(NULL, " \t");     // locctr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temp3 = strtok(NULL, " \t");     // label    or  opcode  or   '.'(comment)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if(temp3[0] != '.')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temp4 = strtok(NULL, " \t");     // opcode   or  operand(s)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temp5 = strtok(NULL, " \t");     // operand(s) or NULL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temp4 = strtok(NULL, "");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if(temp4) strcpy(comment, temp4);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line = (int)strtol(temp1, NULL, 10);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locctr = (int)strtol(temp2, NULL, 16);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if(temp3[0] == '.')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if(!temp4)  fprintf(lstfp, "\t.\n");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else        fprintf(lstfp, "\t.  %s\n", comment);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continue;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if(!temp4) strcpy(opcode, temp3);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if(!temp5) { strcpy(opcode, temp3); strcpy(operand, temp4);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           { strcpy(label, temp3); strcpy(opcode, temp4); strcpy(operand, temp5);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if(opcode[0] == '+')    bytenum = 4;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if(find_opcode_func(opcode, 2) != -1)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strcpy(format, format_for_opcode_func(opcode));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bytenum = (int)(format[0] - '0');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if(!strcmp(opcode, "WORD"))    bytenum = 3;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if(!strcmp(opcode, "RESW"))    bytenum = 3 * (int)strtol(operand, NULL, 10);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if(!strcmp(opcode, "RESB"))    bytenum = (int)strtol(operand, NULL, 10);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if(!strcmp(opcode, "BYTE"))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if(operand[0] == 'C')   bytenum = (strlen(operand) - 3);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if(operand[0] == 'X' &amp;&amp; operand[1] == '\'')    bytenum = ((strlen(operand) - 3) / 2);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pgctr = locctr + bytenum;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/*----------------------------  PASS 2  ----------------------------*/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if(line == 5)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record[0] = 'H';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strcat(record, label);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if(strlen(label) &lt; 6)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for(i = 0; i &lt; (6 - strlen(label)); i++)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strcat(record, " 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sprintf(objcode, "%06X", startaddr);   strcat(record, objcode);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sprintf(objcode, "%06X", pglength);    strcat(record, objcode);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record[19] = '\0';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fprintf(objfp, "%s\n", record);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memset(record, 0, 70);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if(!strcmp(opcode, "START"))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fprintf(lstfp, "%04X\t%s\t%s\t%s\n", locctr, label, opcode,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continue;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if(strcmp(opcode, "END")) { // opcode != END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// search OPTAB for OPCODE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if(((opcodenum = find_opcode_func(opcode, 2)) != -1)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|| (bytenum == 4 &amp;&amp; (opcodenum = find_opcode_func(&amp;opcode[1], 2)) != -1))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if(constflag == 1)  constflag = 2;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if(bytenum == 1)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if(strcmp(operand, ""))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errorcount++; errorflag = INAPPROPRIATEOPERAND; targetaddr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fprintf(errfp, "line %d : inappropriate operand for format 1 (%s)\n", line,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sprintf(objcode, "%02X", opcodenum);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if(bytenum == 2)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strcpy(tempoperand,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sprintf(objcode, "%02X", opcodenum);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reg1 = strtok(tempoperand, ",");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reg2 = strtok(NULL, ",");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// reg1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if(!reg1)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errorcount++; errorflag = UNDEFINEDSYMBOL; targetaddr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fprintf(errfp, "line %d : inappropriate operand for format 2 (%s)\n", line,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if(find_label_func(reg1, 2) != -1)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if(strcmp(reg1, "A") &amp;&amp; strcmp(reg1, "X") &amp;&amp; strcmp(reg1, "L")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&amp;&amp; strcmp(reg1, "PC") &amp;&amp; strcmp(reg1, "SW") &amp;&amp; strcmp(reg1, "B")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&amp;&amp; strcmp(reg1, "S") &amp;&amp; strcmp(reg1, "T") &amp;&amp; strcmp(reg1, "F"))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errorcount++; errorflag = INAPPROPRIATEOPERAND; targetaddr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fprintf(errfp, "line %d : inappropriate operand for format 2 (%s)\n", line,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lastRenderedPageBreak/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objcode[2] = (char)(find_label_func(reg1, 2) + '0');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if((int)strtol(reg1, NULL, 10) &lt; 0 || (int)strtol(reg1, NULL, 10) &gt;= 16)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errorcount++; errorflag = INAPPROPRIATEOPERAND; targetaddr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fprintf(errfp, "line %d : inappropriate operand for format 2 (%s)\n", line,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objcode[2] = (char)((int)strtol(reg1, NULL, 16) + '0');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// reg2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if(reg2)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if(find_label_func(reg2, 2) != -1)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if(strcmp(reg2, "A") &amp;&amp; strcmp(reg2, "X") &amp;&amp; strcmp(reg2, "L")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&amp;&amp; strcmp(reg2, "PC") &amp;&amp; strcmp(reg2, "SW") &amp;&amp; strcmp(reg2, "B")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&amp;&amp; strcmp(reg2, "S") &amp;&amp; strcmp(reg2, "T") &amp;&amp; strcmp(reg2, "F"))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errorcount++; errorflag = INAPPROPRIATEOPERAND; targetaddr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fprintf(errfp, "line %d : inappropriate operand for format 2 (%s)\n", line,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objcode[3] = (char)(find_label_func(reg2, 2) + '0');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if((int)strtol(reg2, NULL, 10) &lt; 0 || (int)strtol(reg2, NULL, 10) &gt;= 16)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errorcount++; errorflag = INAPPROPRIATEOPERAND; targetaddr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fprintf(errfp, "line %d : inappropriate operand for format 2 (%s)\n", line,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objcode[3] = (char)((int)strtol(reg2, NULL, 16) + '0');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       objcode[3] = '0';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if(bytenum == 3 || bytenum == 4)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if(strcmp(operand, "")) {   // if there is a symbol in OPERAND field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if(operand[0] == '@' || operand[0] == '#')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if(operand[0] == '@')       { N = 1; I = 0; }     // indirect addressing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else if(operand[0] == '#')  { N = 0; I = 1; }     // immediate addressing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targetaddr = find_label_func(&amp;operand[1], 2);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if(targetaddr == -1) {  // target address is written in number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if(operand[1] &gt;= '0' &amp;&amp; operand[1] &lt;= '9')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lastRenderedPageBreak/>
              <w:t xml:space="preserve">                                    targetaddr = (int)strtol(&amp;operand[1], NULL, 10);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    disp = targetaddr;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    errorcount++; errorflag = UNDEFINEDSYMBOL; targetaddr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    fprintf(errfp, "line %d : undefined symbol (%s)\n", line,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else {// simple addressing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// indexed addressing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if(operand[strlen(operand) - 2] == ',' &amp;&amp; operand[strlen(operand) - 1] == 'X')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X = 1; operand[strlen(operand) - 1] = '\0'; operand[strlen(operand) - 1] = '\0';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targetaddr = find_label_func(operand, 2);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N = 1; I = 1;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targetaddr = find_label_func(operand, 2);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if(targetaddr == -1) {  // target address is written in number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if(operand[0] &gt;= '0' &amp;&amp; operand[0] &lt;= '9')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    targetaddr = (int)strtol(operand, NULL, 10);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    errorcount++; errorflag = UNDEFINEDSYMBOL; targetaddr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    fprintf(errfp, "line %d : undefined symbol (%s)\n", line, operand);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} // if symbol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else { N = 1; I = 1; disp = targetaddr = 0; }   // example. RSUB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if(bytenum == 3)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if(disp == targetaddr) { B = 0; P = 0;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disp = targetaddr - pgctr;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// PC relative address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if(disp &gt;= -2048 &amp;&amp; disp &lt;= 2047)  { B = 0; P = 1;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// Base relative address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else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B = 1; P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    disp = targetaddr - base;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else if(bytenum == 4) { B = 0; P = 0; E = 1; disp = targetaddr;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sprintf(objcode, "%02X", (opcodenum + N * 2 + I * 1));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sprintf(&amp;objcode[2], "%01X", (X * 8 + B * 4 + P * 2 + E * 1));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if(bytenum == 3)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sprintf(hexstring, "%08X", disp);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strcat(objcode, &amp;hexstring[5]);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else if(bytenum == 4)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lastRenderedPageBreak/>
              <w:t xml:space="preserve">                        sprintf(hexstring, "%08X", disp);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strcat(objcode, &amp;hexstring[3]);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}// if opcode found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else if(!strcmp(opcode, "BASE"))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if(operand[0] == '@' || operand[0] == '#')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base = find_label_func(&amp;operand[1], 2);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   base = find_label_func(operand, 2);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else if(!strcmp(opcode, "BYTE"))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if(operand[0] == 'C')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for(i = 2; i &lt; strlen(operand) - 1; i++)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sprintf(hexstring, "%02X", operand[i]);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    strcat(objcode, hexstring);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else if(operand[0] == 'X')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    strncpy(objcode, &amp;operand[2], strlen(operand) - 3);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else if(!strcmp(opcode, "WORD"))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sprintf(objcode, "%06X", (int)strtol(operand, NULL, 10));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else if(!strcmp(opcode, "RESW") || !strcmp(opcode, "RESB"))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constflag = 1;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if(strlen(record) + strlen(objcode) &gt;= 70 || constflag == 2)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constflag = 0;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sprintf(hexstring, "%02X", (int)((strlen(record) - 9) / 2));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record[7] = hexstring[0]; record[8] = hexstring[1];   // write length of object code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fprintf(objfp, "%s\n", record);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memset(record, 0, 70);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if(strlen(record) == 0)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record[0] = 'T';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sprintf(hexstring, "%06X", locctr); strcat(record, hexstring);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strcat(record, "00"); // temporarily assign length of object code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strcat(record, objcode);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{  // opcode = END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if(strlen(record) &gt; 0)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sprintf(hexstring, "%02X", (int)((strlen(record) - 9) / 2));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record[7] = hexstring[0]; record[8] = hexstring[1];   // write length of object code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fprintf(objfp, "%s\n", record);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memset(record, 0, 70);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record[0] = 'E';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    sprintf(&amp;record[1], "%06X", startaddr);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lastRenderedPageBreak/>
              <w:t xml:space="preserve">                fprintf(objfp, "%s", record);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</w:t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if(!strcmp(label, "BASE") || !strcmp(label, "END"))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</w:t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fprintf(lstfp, "\t\t%s\t%s\t%s\t%s\n", label, opcode, operand, objcode);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    else if(X == 1)     fprintf(lstfp, "%04X\t%s\t%s\t%s,X\t%s\n", locctr, label, opcode, operand, objcode);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</w:t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       fprintf(lstfp, "%04X\t%s\t%s\t%s\t\t%s\n", locctr, label, opcode, operand, objcode);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fclose(itmfp);  fclose(objfp);  fclose(errfp); fclose(lstfp);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if(errorcount) {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type_func("errorflagfile");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printf("\nFailed to create %s and %s.\n", lstfname, objfname);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remove(lstfname); remove(objfname);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}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else    printf("output file: [%s], [%s]\n", lstfname, objfname);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remove("intermediate");</w:t>
            </w:r>
            <w:r w:rsidRPr="00490C39">
              <w:rPr>
                <w:rFonts w:ascii="KoPub돋움체 Medium" w:eastAsia="KoPub돋움체 Medium"/>
                <w:sz w:val="16"/>
                <w:szCs w:val="16"/>
              </w:rPr>
              <w:tab/>
              <w:t>remove("errorflagfile");</w:t>
            </w:r>
          </w:p>
          <w:p w:rsidR="00490C39" w:rsidRPr="00490C39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 xml:space="preserve">    return 0;</w:t>
            </w:r>
          </w:p>
          <w:p w:rsidR="007E441C" w:rsidRPr="007E441C" w:rsidRDefault="00490C39" w:rsidP="00490C39">
            <w:pPr>
              <w:rPr>
                <w:rFonts w:ascii="KoPub돋움체 Medium" w:eastAsia="KoPub돋움체 Medium"/>
                <w:sz w:val="16"/>
                <w:szCs w:val="16"/>
              </w:rPr>
            </w:pPr>
            <w:r w:rsidRPr="00490C39">
              <w:rPr>
                <w:rFonts w:ascii="KoPub돋움체 Medium" w:eastAsia="KoPub돋움체 Medium"/>
                <w:sz w:val="16"/>
                <w:szCs w:val="16"/>
              </w:rPr>
              <w:t>}</w:t>
            </w:r>
          </w:p>
        </w:tc>
      </w:tr>
    </w:tbl>
    <w:p w:rsidR="001644E6" w:rsidRDefault="001644E6" w:rsidP="001644E6">
      <w:pPr>
        <w:rPr>
          <w:lang w:eastAsia="ko-KR"/>
        </w:rPr>
      </w:pPr>
    </w:p>
    <w:p w:rsidR="00490C39" w:rsidRPr="001644E6" w:rsidRDefault="00490C39" w:rsidP="00490C39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t>third_project.c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490C39" w:rsidRPr="00CE5158" w:rsidTr="00CE5158">
        <w:tc>
          <w:tcPr>
            <w:tcW w:w="9558" w:type="dxa"/>
            <w:shd w:val="clear" w:color="auto" w:fill="auto"/>
          </w:tcPr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#include "20150959.h"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#include &lt;math.h&gt;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void progaddr_func(int address)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progaddr = address;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printf("Program starting address set to 0x%04X.\n", address);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return;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int loader_func(char *fname1, char *fname2, char *fname3)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int totallength = progaddr, drflag_1 = 0, drflag_2 = 0, drflag_3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char progname1[7] = "", progname2[7] = "", progname3[7] = "", objline[MAX_CMD_LEN] = "";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FILE *fp1, *fp2, *fp3;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if(exthead)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exttemp = exthead;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while(exthead-&gt;next)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exthead = exthead-&gt;next;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free(exttemp);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exttemp = exthead;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free(exttemp);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exthead = exttemp = extnewnode = NULL;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fp1 = fopen(fname1, "r");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if(!fp1) { printf("Failed to open %s.\n", fname1); return -1;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while(fgets(objline, MAX_CMD_LEN, fp1))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if(objline[0] == 'D') { drflag_1 = 1;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fclose(fp1);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if(fname2)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fp2 = fopen(fname2, "r");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if(!fp2) { printf("Failed to open %s.\n", fname2); return -1;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while(fgets(objline, MAX_CMD_LEN, fp2))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if(objline[0] == 'D') { drflag_2 = 1;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fclose(fp2);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if(fname3)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fp3 = fopen(fname3, "r");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if(!fp3) { printf("Failed to open %s.\n", fname3); return -1;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while(fgets(objline, MAX_CMD_LEN, fp3))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if(objline[0] == 'D') { drflag_3 = 1;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fclose(fp3);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fp1 = fopen(fname1, "r");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totallength = extdef_func(fp1, totallength, progname1, drflag_1);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if(fname2)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fp2 = fopen(fname2, "r");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totallength = extdef_func(fp2, totallength, progname2, drflag_2);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if(fname3)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fp3 = fopen(fname3, "r");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totallength = extdef_func(fp3, totallength, progname3, drflag_3);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totallength -= progaddr;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extref_func(fp1, progname1, drflag_1); tm_record_func(fp1, progname1, drflag_1);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if(fname2) { extref_func(fp2, progname2, drflag_2); tm_record_func(fp2, progname2, drflag_2);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if(fname3) { extref_func(fp3, progname3, drflag_3); tm_record_func(fp3, progname3, drflag_3);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printf("control\t\tsymbol\t\taddress\t\tlength\n");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printf("section\t\tname\n");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printf("----------------------------------------------------------\n");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exttemp = exthead;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while(exttemp)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if(strcmp(exttemp-&gt;controlsection, ""))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printf("%s\t\t\t\t%04X\t\t%04X\n", exttemp-&gt;controlsection, exttemp-&gt;address, exttemp-&gt;length);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else printf("\t\t%s\t\t%04X\n", exttemp-&gt;symbolname, exttemp-&gt;address);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exttemp = exttemp-&gt;next;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printf("----------------------------------------------------------\n");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printf("\t\t\t\ttotal length\t%04X\n", totallength);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return totallength;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int extdef_func(FILE *fp, int startaddr, char *progname, int drflag)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lastRenderedPageBreak/>
              <w:t xml:space="preserve">    int i, j, length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char objline[MAX_CMD_LEN] = "";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char hexstring[10] = "";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fgets(objline, MAX_CMD_LEN, fp);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if(objline[0] == 'H')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extnewnode = (EXTSYM *)malloc(sizeof(EXTSYM));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strncpy(extnewnode-&gt;controlsection, &amp;objline[1], 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strcpy(progname, extnewnode-&gt;controlsection);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for(j = 0; j &lt; 7; j++)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if(extnewnode-&gt;controlsection[j] == ' ' || extnewnode-&gt;controlsection[j] == '\t' || extnewnode-&gt;controlsection[j] == '\n')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extnewnode-&gt;controlsection[j] = '\0'; progname[j] = '\0';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strcpy(extnewnode-&gt;symbolname, "");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strncpy(hexstring, &amp;objline[7], 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extnewnode-&gt;address = startaddr +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strncpy(hexstring, &amp;objline[13], 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extnewnode-&gt;length =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extnewnode-&gt;next = NULL;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length = extnewnode-&gt;length;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if(!exthead) exthead = exttemp = extnewnode;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else { exttemp-&gt;next = extnewnode; exttemp = exttemp-&gt;next;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else  { printf("This .obj file is not valid.\n"); return -1;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if(drflag == 0) return startaddr + length;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fgets(objline, MAX_CMD_LEN, fp);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objline[strlen(objline) - 1] = '\0';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if(objline[0] == 'D')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for(i = 1; i &lt; strlen(objline); i += 12)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extnewnode = (EXTSYM *)malloc(sizeof(EXTSYM));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strcpy(extnewnode-&gt;controlsection, "");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strncpy(extnewnode-&gt;symbolname, &amp;objline[i], 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for(j = 0; j &lt; 7; j++)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if(extnewnode-&gt;symbolname[j] == ' ' || extnewnode-&gt;symbolname[j] == '\t' || extnewnode-&gt;symbolname[j] == '\n')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extnewnode-&gt;symbolname[j] = '\0';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strncpy(hexstring, &amp;objline[i + 6], 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extnewnode-&gt;address = startaddr +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extnewnode-&gt;length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extnewnode-&gt;next = NULL;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exttemp-&gt;next = extnewnode;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exttemp = exttemp-&gt;next;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return startaddr + length;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void extref_func(FILE *fp, char *progname, int drflag)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int i, j;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char objline[MAX_CMD_LEN] = "", symbolname[7] = "", number[3] = "";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lastRenderedPageBreak/>
              <w:t xml:space="preserve">    if(drflag == 0) return;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exttemp = exthead;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while(exttemp) { memset(exttemp-&gt;number, 0, 3); exttemp = exttemp-&gt;next;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fgets(objline, MAX_CMD_LEN, fp);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objline[strlen(objline) - 1] = '\0';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if(objline[0] == 'R')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if(objline[1] &gt;= '0' &amp;&amp; objline[1] &lt;= '9')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for(i = 1; i &lt; strlen(objline); i += 8)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memset(symbolname, 0, 7); memset(number, 0, 3);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strncpy(number, &amp;objline[i], 2); strncpy(symbolname, &amp;objline[i + 2], 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for(j = 0; j &lt; 7; j++)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if(symbolname[j] == ' ' || symbolname[j] == '\t' || symbolname[j] == '\n')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symbolname[j] = '\0';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exttemp = exthead;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while(exttemp)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if(!strcmp(exttemp-&gt;controlsection, progname)) strcpy(exttemp-&gt;number, "01");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else if(!strcmp(exttemp-&gt;symbolname, symbolname)) strcpy(exttemp-&gt;number, number);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exttemp = exttemp-&gt;next;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return;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void tm_record_func(FILE *fp, char *progname, int drflag)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char objline[MAX_CMD_LEN] = "", hexstring[7] = "", temphexstr[9] = "";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int i, address = 0, value = 0, recpos, startaddr = 0, firstnum, tempvalue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exttemp = exthead;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while(exttemp)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if(drflag)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if(!strcmp(exttemp-&gt;number, "01")) { startaddr = exttemp-&gt;address;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else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if(!strcmp(exttemp-&gt;controlsection, progname)) { startaddr = exttemp-&gt;address;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exttemp = exttemp-&gt;next;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while(fgets(objline, MAX_CMD_LEN, fp))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objline[strlen(objline) - 1] = '\0';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memset(hexstring, 0, 7);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if(objline[0] == '.')   continue;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else if(objline[0] == 'T')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strncpy(hexstring, &amp;objline[1], 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address =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for(i = 9; i &lt; strlen(objline); i += 2)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lastRenderedPageBreak/>
              <w:t xml:space="preserve">                memset(hexstring, 0, 7);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strncpy(hexstring, &amp;objline[i], 2);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value =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edit_func(startaddr + address, value);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address += 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else if(objline[0] == 'M')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memset(hexstring, 0, 7);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strncpy(hexstring, &amp;objline[1], 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address =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memset(hexstring, 0, 7);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strncpy(hexstring, &amp;objline[7], 2);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recpos =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for(i = 0; i &lt; (recpos + 1) / 2; i++)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sprintf(&amp;hexstring[i * 2], "%02X", memory[startaddr + address + i]);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tempvalue =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if(recpos % 2 == 1)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hexstring[1] = '\0';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firstnum =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tempvalue = tempvalue % ((int)pow((double)16, (double)recpos));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firstnum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if(strlen(objline) &gt;= 10)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memset(hexstring, 0, 7);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if(objline[10] &gt;= '0' || objline[10] &lt;= '9')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strncpy(hexstring, &amp;objline[10], 2);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exttemp = exthead;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while(exttemp)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if(!strcmp(exttemp-&gt;number, hexstring))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if(objline[9] == '+') tempvalue += exttemp-&gt;address;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else if(objline[9] == '-') tempvalue -= exttemp-&gt;address;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exttemp = exttemp-&gt;next;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strcpy(hexstring, &amp;objline[10]);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exttemp = exthead;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while(exttemp)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if(!strcmp(exttemp-&gt;symbolname, hexstring))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if(objline[9] == '+') tempvalue += exttemp-&gt;address;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else if(objline[9] == '-') tempvalue -= exttemp-&gt;address;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exttemp = exttemp-&gt;next;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lastRenderedPageBreak/>
              <w:t xml:space="preserve">    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tempvalue += progaddr;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memset(hexstring, 0, 7); memset(temphexstr, 0, 9);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sprintf(temphexstr, "%06X", tempvalue);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if(strlen(temphexstr) &gt; 6) strcpy(hexstring, &amp;temphexstr[2]);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strcpy(hexstring, temphexstr);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tempvalue =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tempvalue += firstnum * ((int)pow((double)16, (double)recpos));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memset(hexstring, 0, 7);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sprintf(hexstring, "%06X", tempvalue);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for(i = 0; i &lt; (recpos + 1) / 2; i++)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memset(temphexstr, 0, 9);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strncpy(temphexstr, &amp;hexstring[i * 2], 2);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memory[startaddr + address + i] = (int)strtol(temphexstr,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else if(objline[0] == 'E')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if(strlen(objline) &gt; 1)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memset(hexstring, 0, 7);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strncpy(hexstring, &amp;objline[1], 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execaddr = startaddr + (int)strtol(hexstring, NULL,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return;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void add_bp_func(int address)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breakpoint[address] = 1; bpnum++;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printf("[ok] create breakpoint %04X\n", address);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return;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void bp_print_func(void)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int i;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if(bpnum == 0) { printf("No breakpoints set.\n"); return;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printf("breakpoints\n");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printf("-----------\n");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for(i = 0; i &lt; MEGABYTE; i++)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if(breakpoint[i] == 1) printf("%04X\n", i);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return;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void bp_clear_func(void)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memset(breakpoint, 0, MAX_CMD_LEN);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lastRenderedPageBreak/>
              <w:t xml:space="preserve">    bpnum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printf("[ok] clear all breakpoints\n");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int find_mnemonic_func(int opcode, char *mnemonic)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int i;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for(i = 0; i &lt; HASHTABLENUM; i++)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hashtemp = hashtable[i];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while(hashtemp)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if((hashtemp-&gt;opcode &gt;= (opcode - 3)) &amp;&amp; (hashtemp-&gt;opcode &lt;= opcode))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strcpy(mnemonic, hashtemp-&gt;mnemonic);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return hashtemp-&gt;opcode;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hashtemp = hashtemp-&gt;next;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return -1;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void run_func(int totallength, int *currbp, int *nextbp) {   //curraddr : current address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int opcode, endflag = 0, j, bytenum, temp, firstreg, secondreg;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int endaddr = progaddr + totallength;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int n = 0, i = 0, x = 0, b = 0, p = 0, e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int targetaddr, disp, comp = 0, meetbpflag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char mnemonic[10], format[5] = "";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if(PCtemp == -1) { PCtemp = PC; L = endaddr;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/* program execution from beginning */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if(*currbp == -1)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curraddr = execaddr;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if(bpnum == 0) *currbp = *nextbp = endaddr;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else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for(j = curraddr; j &lt;= endaddr; j++)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if(breakpoint[j] == 1) { *currbp = j;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while(1)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x = 0; b = 0; p = 0; e = 0; bytenum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/* process of finding opcode and addressing mode */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temp = memory[curraddr];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opcode = find_mnemonic_func(temp, mnemonic);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if(bpnum &gt; 0)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for(j = *currbp + 1; j &lt;= endaddr; j++)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if(breakpoint[j] == 1) { *nextbp = j;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if(j == endaddr + 1) *nextbp = endaddr;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if(strcmp(mnemonic, ""))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strcpy(format, format_for_opcode_func(mnemonic));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bytenum = (int)(format[0] - '0');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if((bytenum == 3 ) &amp;&amp; ((memory[curraddr + 1] &amp; 0x10) == 0x10)) { e = 1; bytenum = 4;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lastRenderedPageBreak/>
              <w:t xml:space="preserve">            PC = curraddr + bytenum;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// if PC is bigger than program length, then the loop should be stopped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if(PC &gt; endaddr) { PC = endaddr; endflag = 1;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for(j = 0; j &lt; bytenum; j++)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if(curraddr + j == *currbp) { meetbpflag = 1;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if(meetbpflag) { PCtemp = PC; PC = *currbp;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/* format 3 / 4 */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if(bytenum == 3 || bytenum == 4)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switch(temp - opcode)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1 : n = 0; i = 1; break; // 1 : immediate addressing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2 : n = 1; i = 0; break; // 2 : indirect addressing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3 : n = 1; i = 1; break; // 3 : simple addressing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if((memory[curraddr + 1] &amp; 0x80) == 0x80) x = 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if((memory[curraddr + 1] &amp; 0x40) == 0x40) b = 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if((memory[curraddr + 1] &amp; 0x20) == 0x20) p = 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/* format 3 */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if(e == 0)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disp = ((memory[curraddr + 1] &amp; 0x0F) &lt;&lt; 8) + memory[curraddr + 2];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if((disp &amp; 0x800) == 0x800) disp |= 0xF000;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if(b == 1 || p == 1)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if(p == 1) targetaddr = disp + PC;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else if(b == 1) targetaddr = disp + B;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targetaddr &amp;= 0xFFFF;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/* indirect addressing */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if(n == 1 &amp;&amp; i == 0)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temp = (memory[targetaddr] &lt;&lt;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temp += (memory[targetaddr + 1] &lt;&lt; 8);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temp += memory[targetaddr + 2];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    targetaddr = temp;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/* immediate / simple addressing */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else targetaddr = disp;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/* format 4 */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disp = ((memory[curraddr + 1] &amp; 0x0F) &lt;&lt;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disp += (memory[curraddr + 2] &lt;&lt; 8);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disp += memory[curraddr + 3];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targetaddr = disp;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/* indexed addressing */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if(x == 1) targetaddr += X;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lastRenderedPageBreak/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if(bytenum == 2) disp = memory[curraddr + 1];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if(bytenum == 1) 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/* function for each instruction */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if(!strcmp(mnemonic, "LDA"))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if(n == 0 &amp;&amp; i == 1) A = targetaddr;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A = (memory[targetaddr] &lt;&lt;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A += (memory[targetaddr + 1] &lt;&lt; 8);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A += memory[targetaddr + 2];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"LDB"))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if(n == 0 &amp;&amp; i == 1) B = targetaddr;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B = (memory[targetaddr] &lt;&lt;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B += (memory[targetaddr + 1] &lt;&lt; 8);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B += memory[targetaddr + 2];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"LDT"))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if(n == 0 &amp;&amp; i == 1) T = targetaddr;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T = (memory[targetaddr] &lt;&lt; 16);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T += (memory[targetaddr + 1] &lt;&lt; 8);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T += memory[targetaddr + 2];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"LDCH")) A = (A &amp; 0xFFFF00) + memory[targetaddr];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"STA"))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 = A;         memory[targetaddr + 2] = temp % 256;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 = temp &gt;&gt; 8; memory[targetaddr + 1] = temp % 256;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 = temp &gt;&gt; 8; memory[targetaddr] = temp % 256;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"STX"))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 = X;         memory[targetaddr + 2] = temp % 256;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 = temp &gt;&gt; 8; memory[targetaddr + 1] = temp % 256;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 = temp &gt;&gt; 8; memory[targetaddr] = temp % 256;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"STL"))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 = L;         memory[targetaddr + 2] = temp % 256;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 = temp &gt;&gt; 8; memory[targetaddr + 1] = temp % 256;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temp = temp &gt;&gt; 8; memory[targetaddr] = temp % 256;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lastRenderedPageBreak/>
              <w:t xml:space="preserve">            else if(!strcmp(mnemonic, "STCH")) memory[targetaddr] = (A &amp; 0xFF);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"J")) PC = targetaddr;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"JSUB")) { L = PC; PC = targetaddr;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"JLT")) { if(comp == -1) PC = targetaddr;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"JEQ")) { if(comp == 0) PC = targetaddr;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"RSUB")) PC = L;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"COMP"))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if(A == targetaddr) comp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if(A &gt; targetaddr) comp = 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comp = -1;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"COMPR"))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switch((disp &amp; 0xF0) &gt;&gt; 4)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0 : firstreg = A;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1 : firstreg = X;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2 : firstreg = L;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3 : firstreg = B;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4 : firstreg = S;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5 : firstreg = T;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switch((disp &amp; 0x0F) &gt;&gt; 4)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0 : secondreg = A;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1 : secondreg = X;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2 : secondreg = L;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3 : secondreg = B;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4 : secondreg = S;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5 : secondreg = T;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if(firstreg == secondreg) comp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if(firstreg &gt; secondreg) comp = 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comp = -1;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"CLEAR"))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switch((disp &amp; 0xF0) &gt;&gt; 4)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0 : A = 0;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1 : X = 0;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2 : L = 0;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3 : B = 0;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4 : S = 0;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5 : T = 0;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"TIXR"))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switch((disp &amp; 0xF0) &gt;&gt; 4)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0 : firstreg = A;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1 : firstreg = X;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2 : firstreg = L;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3 : firstreg = B;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4 : firstreg = S;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    case 5 : firstreg = T; break;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X++;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if(X == firstreg) comp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if(X &gt; firstreg) comp = 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    else comp = -1;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"TD")) comp = 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"RD")) A &amp;= 0xFFFF00;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    else if(!strcmp(mnemonic, "WD")) 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if(PC &gt;= MEGABYTE - 1) { PC = endaddr; endflag = 1; break;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if(!endflag) curraddr = PC;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else curraddr = PCtemp;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printf("A : %06X X : %06X\n", A, X);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printf("L : %06X PC: %06X\n", L, PC);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printf("B : %06X S : %06X\n", B, S);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printf("T : %06X\n", T);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if(meetbpflag)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printf("Stop at checkpoint[%04X]\n", *currbp);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*currbp = *nextbp;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meetbpflag = 0;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if(PC &gt;= 0xFFFFF || endflag) {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printf("End the program.\n");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PC = execaddr;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L = endaddr;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    *currbp = *nextbp = -1;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 xml:space="preserve">    }</w:t>
            </w:r>
          </w:p>
          <w:p w:rsidR="00490C39" w:rsidRPr="00CE5158" w:rsidRDefault="00490C39" w:rsidP="00CE5158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 w:hint="eastAsia"/>
                <w:sz w:val="16"/>
                <w:lang w:eastAsia="ko-KR"/>
              </w:rPr>
            </w:pPr>
            <w:r w:rsidRPr="00CE5158">
              <w:rPr>
                <w:rFonts w:ascii="KoPub돋움체 Medium" w:eastAsia="KoPub돋움체 Medium" w:hint="eastAsia"/>
                <w:sz w:val="16"/>
                <w:lang w:eastAsia="ko-KR"/>
              </w:rPr>
              <w:t>}</w:t>
            </w:r>
          </w:p>
        </w:tc>
      </w:tr>
    </w:tbl>
    <w:p w:rsidR="00490C39" w:rsidRPr="001644E6" w:rsidRDefault="00490C39" w:rsidP="001644E6">
      <w:pPr>
        <w:rPr>
          <w:rFonts w:hint="eastAsia"/>
          <w:lang w:eastAsia="ko-KR"/>
        </w:rPr>
      </w:pPr>
    </w:p>
    <w:p w:rsidR="001644E6" w:rsidRPr="001644E6" w:rsidRDefault="001644E6" w:rsidP="001644E6">
      <w:pPr>
        <w:pStyle w:val="2"/>
        <w:rPr>
          <w:rFonts w:ascii="KoPub돋움체 Bold" w:eastAsia="KoPub돋움체 Bold"/>
          <w:b w:val="0"/>
          <w:bCs/>
          <w:sz w:val="24"/>
          <w:lang w:eastAsia="ko-KR"/>
        </w:rPr>
      </w:pPr>
      <w:r>
        <w:rPr>
          <w:rFonts w:ascii="KoPub돋움체 Bold" w:eastAsia="KoPub돋움체 Bold"/>
          <w:b w:val="0"/>
          <w:bCs/>
          <w:sz w:val="24"/>
          <w:lang w:eastAsia="ko-KR"/>
        </w:rPr>
        <w:lastRenderedPageBreak/>
        <w:t>Makefile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4B39" w:rsidTr="00F85178">
        <w:tc>
          <w:tcPr>
            <w:tcW w:w="9350" w:type="dxa"/>
            <w:shd w:val="clear" w:color="auto" w:fill="auto"/>
          </w:tcPr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>OBJECTS = 20150959.o first_project.o second_project.o third_project.o</w:t>
            </w: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>SRC = 20150959.c first_project.c second_project.c third_project.c</w:t>
            </w: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>CC = gcc</w:t>
            </w: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>CFLAGS = -g -Wall</w:t>
            </w: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>TARGET = 20150959.out</w:t>
            </w: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>all : $(TARGET)</w:t>
            </w: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>$(TARGET) : $(OBJECTS) 20150959.h</w:t>
            </w: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$(CC) $(CFLAGS) -o $(TARGET) $(OBJECTS) -lm</w:t>
            </w: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>clean :</w:t>
            </w:r>
          </w:p>
          <w:p w:rsidR="000E7A4B" w:rsidRPr="000E7A4B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ab/>
              <w:t>rm -rf $(OBJECTS) $(TARGET)</w:t>
            </w:r>
          </w:p>
          <w:p w:rsidR="00224B39" w:rsidRPr="00F85178" w:rsidRDefault="000E7A4B" w:rsidP="000E7A4B">
            <w:pPr>
              <w:wordWrap w:val="0"/>
              <w:autoSpaceDE w:val="0"/>
              <w:autoSpaceDN w:val="0"/>
              <w:jc w:val="both"/>
              <w:rPr>
                <w:rFonts w:ascii="KoPub돋움체 Medium" w:eastAsia="KoPub돋움체 Medium"/>
                <w:sz w:val="16"/>
                <w:szCs w:val="16"/>
                <w:lang w:eastAsia="ko-KR"/>
              </w:rPr>
            </w:pPr>
            <w:r w:rsidRPr="000E7A4B">
              <w:rPr>
                <w:rFonts w:ascii="KoPub돋움체 Medium" w:eastAsia="KoPub돋움체 Medium"/>
                <w:sz w:val="16"/>
                <w:szCs w:val="16"/>
                <w:lang w:eastAsia="ko-KR"/>
              </w:rPr>
              <w:t>$(OBJECTS) : $(SRC) 20150959.h</w:t>
            </w:r>
          </w:p>
        </w:tc>
      </w:tr>
    </w:tbl>
    <w:p w:rsidR="00E21195" w:rsidRPr="003938F0" w:rsidRDefault="00E21195" w:rsidP="006070F7">
      <w:pPr>
        <w:rPr>
          <w:rFonts w:ascii="KoPub돋움체 Medium" w:eastAsia="KoPub돋움체 Medium"/>
          <w:lang w:eastAsia="ko-KR"/>
        </w:rPr>
      </w:pPr>
    </w:p>
    <w:sectPr w:rsidR="00E21195" w:rsidRPr="003938F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158" w:rsidRDefault="00CE5158">
      <w:r>
        <w:separator/>
      </w:r>
    </w:p>
  </w:endnote>
  <w:endnote w:type="continuationSeparator" w:id="0">
    <w:p w:rsidR="00CE5158" w:rsidRDefault="00CE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F1F562B7-7F01-4C59-940B-2BFCAFCAE5F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  <w:embedRegular r:id="rId2" w:subsetted="1" w:fontKey="{F1EBB8EA-9657-4A5C-8523-E76B02D22994}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3" w:subsetted="1" w:fontKey="{76C8498B-4F9A-406B-A69B-556D5026179B}"/>
    <w:embedBold r:id="rId4" w:subsetted="1" w:fontKey="{53F9B2EB-08BE-4841-8AB0-BF36037AA337}"/>
    <w:embedItalic r:id="rId5" w:subsetted="1" w:fontKey="{2EC72219-8A82-4600-ABF6-709870AA28A8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6" w:subsetted="1" w:fontKey="{90E7971E-536F-45CE-9876-0A9BDE20B15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A40" w:rsidRDefault="00245A4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45A40" w:rsidRDefault="00245A4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A40" w:rsidRDefault="00245A40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245A40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45A40" w:rsidRDefault="00245A40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45A40" w:rsidRPr="00CE7811" w:rsidRDefault="00245A40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245A40" w:rsidRDefault="00245A40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158" w:rsidRDefault="00CE5158">
      <w:r>
        <w:separator/>
      </w:r>
    </w:p>
  </w:footnote>
  <w:footnote w:type="continuationSeparator" w:id="0">
    <w:p w:rsidR="00CE5158" w:rsidRDefault="00CE5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A40" w:rsidRDefault="00245A40">
    <w:pPr>
      <w:pStyle w:val="a7"/>
      <w:jc w:val="right"/>
      <w:rPr>
        <w:lang w:eastAsia="ko-KR"/>
      </w:rPr>
    </w:pPr>
  </w:p>
  <w:p w:rsidR="00245A40" w:rsidRDefault="00245A40">
    <w:pPr>
      <w:pStyle w:val="a7"/>
      <w:jc w:val="right"/>
      <w:rPr>
        <w:lang w:eastAsia="ko-KR"/>
      </w:rPr>
    </w:pPr>
  </w:p>
  <w:p w:rsidR="00245A40" w:rsidRDefault="00245A40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A40" w:rsidRDefault="00245A40">
    <w:pPr>
      <w:pStyle w:val="a7"/>
      <w:rPr>
        <w:lang w:eastAsia="ko-KR"/>
      </w:rPr>
    </w:pPr>
  </w:p>
  <w:p w:rsidR="00245A40" w:rsidRDefault="00245A40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TrueTypeFonts/>
  <w:embedSystemFonts/>
  <w:saveSubset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4B8E"/>
    <w:rsid w:val="0006784D"/>
    <w:rsid w:val="00077A2E"/>
    <w:rsid w:val="00080961"/>
    <w:rsid w:val="00083D51"/>
    <w:rsid w:val="00090E4C"/>
    <w:rsid w:val="000B0311"/>
    <w:rsid w:val="000B551F"/>
    <w:rsid w:val="000C67AF"/>
    <w:rsid w:val="000E5441"/>
    <w:rsid w:val="000E7A4B"/>
    <w:rsid w:val="000F377F"/>
    <w:rsid w:val="000F6BD8"/>
    <w:rsid w:val="00103179"/>
    <w:rsid w:val="0010416F"/>
    <w:rsid w:val="00150ABF"/>
    <w:rsid w:val="001601D8"/>
    <w:rsid w:val="00163672"/>
    <w:rsid w:val="001644E6"/>
    <w:rsid w:val="001803E7"/>
    <w:rsid w:val="00182114"/>
    <w:rsid w:val="0018783B"/>
    <w:rsid w:val="001A0B97"/>
    <w:rsid w:val="001B3FD9"/>
    <w:rsid w:val="001B413C"/>
    <w:rsid w:val="001B7233"/>
    <w:rsid w:val="001D0EE8"/>
    <w:rsid w:val="0020364C"/>
    <w:rsid w:val="002155AD"/>
    <w:rsid w:val="00224B39"/>
    <w:rsid w:val="00236548"/>
    <w:rsid w:val="00245A40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BF6"/>
    <w:rsid w:val="002D4DC6"/>
    <w:rsid w:val="002E6BED"/>
    <w:rsid w:val="002F43EA"/>
    <w:rsid w:val="002F6937"/>
    <w:rsid w:val="00305FDE"/>
    <w:rsid w:val="00334981"/>
    <w:rsid w:val="003526C9"/>
    <w:rsid w:val="0036541D"/>
    <w:rsid w:val="003726BC"/>
    <w:rsid w:val="00380917"/>
    <w:rsid w:val="003842A2"/>
    <w:rsid w:val="00385656"/>
    <w:rsid w:val="00392ECB"/>
    <w:rsid w:val="003938F0"/>
    <w:rsid w:val="003A6C75"/>
    <w:rsid w:val="003B47A8"/>
    <w:rsid w:val="003C0BF8"/>
    <w:rsid w:val="003C4FF8"/>
    <w:rsid w:val="003C71D9"/>
    <w:rsid w:val="003F305A"/>
    <w:rsid w:val="003F77C5"/>
    <w:rsid w:val="00400A81"/>
    <w:rsid w:val="00400FC1"/>
    <w:rsid w:val="004115D5"/>
    <w:rsid w:val="00433AA0"/>
    <w:rsid w:val="0048552F"/>
    <w:rsid w:val="00490489"/>
    <w:rsid w:val="00490C39"/>
    <w:rsid w:val="00496DCB"/>
    <w:rsid w:val="004B2034"/>
    <w:rsid w:val="004B6A4C"/>
    <w:rsid w:val="004B6C88"/>
    <w:rsid w:val="004C794D"/>
    <w:rsid w:val="004F4208"/>
    <w:rsid w:val="00503377"/>
    <w:rsid w:val="00507624"/>
    <w:rsid w:val="00507E7E"/>
    <w:rsid w:val="005160F2"/>
    <w:rsid w:val="00516646"/>
    <w:rsid w:val="00525BB2"/>
    <w:rsid w:val="00530B24"/>
    <w:rsid w:val="005358D0"/>
    <w:rsid w:val="00542201"/>
    <w:rsid w:val="005527E1"/>
    <w:rsid w:val="00554CF4"/>
    <w:rsid w:val="005557B0"/>
    <w:rsid w:val="0056352C"/>
    <w:rsid w:val="00563BA3"/>
    <w:rsid w:val="00564BC4"/>
    <w:rsid w:val="005809EE"/>
    <w:rsid w:val="00581A76"/>
    <w:rsid w:val="00586326"/>
    <w:rsid w:val="00593B35"/>
    <w:rsid w:val="005A1AEE"/>
    <w:rsid w:val="005E02E0"/>
    <w:rsid w:val="005E6462"/>
    <w:rsid w:val="0060083A"/>
    <w:rsid w:val="006070F7"/>
    <w:rsid w:val="00625F5E"/>
    <w:rsid w:val="0063507C"/>
    <w:rsid w:val="006623F8"/>
    <w:rsid w:val="00667E40"/>
    <w:rsid w:val="0067308A"/>
    <w:rsid w:val="006A155A"/>
    <w:rsid w:val="006C16A4"/>
    <w:rsid w:val="006D3D9B"/>
    <w:rsid w:val="006F1095"/>
    <w:rsid w:val="006F12D5"/>
    <w:rsid w:val="006F2618"/>
    <w:rsid w:val="0070231E"/>
    <w:rsid w:val="00720BC0"/>
    <w:rsid w:val="00721E65"/>
    <w:rsid w:val="00723E5E"/>
    <w:rsid w:val="00733950"/>
    <w:rsid w:val="007577BE"/>
    <w:rsid w:val="00760CD1"/>
    <w:rsid w:val="00762F0A"/>
    <w:rsid w:val="00791235"/>
    <w:rsid w:val="00797E2D"/>
    <w:rsid w:val="007C3D27"/>
    <w:rsid w:val="007E441C"/>
    <w:rsid w:val="007F0CA7"/>
    <w:rsid w:val="007F59D0"/>
    <w:rsid w:val="00805A41"/>
    <w:rsid w:val="008109DD"/>
    <w:rsid w:val="00811F37"/>
    <w:rsid w:val="008173D6"/>
    <w:rsid w:val="00824BD2"/>
    <w:rsid w:val="00842DBB"/>
    <w:rsid w:val="008549D9"/>
    <w:rsid w:val="00856891"/>
    <w:rsid w:val="008A653A"/>
    <w:rsid w:val="008C5F67"/>
    <w:rsid w:val="008E4D04"/>
    <w:rsid w:val="008E4F29"/>
    <w:rsid w:val="008E6C3F"/>
    <w:rsid w:val="008E7F7C"/>
    <w:rsid w:val="0091386F"/>
    <w:rsid w:val="00923B98"/>
    <w:rsid w:val="00926EDC"/>
    <w:rsid w:val="00934293"/>
    <w:rsid w:val="009403E8"/>
    <w:rsid w:val="00942D6F"/>
    <w:rsid w:val="00944502"/>
    <w:rsid w:val="009641BD"/>
    <w:rsid w:val="00965691"/>
    <w:rsid w:val="009822C9"/>
    <w:rsid w:val="009B7553"/>
    <w:rsid w:val="009C134E"/>
    <w:rsid w:val="009C70C8"/>
    <w:rsid w:val="009D5C83"/>
    <w:rsid w:val="009D7E38"/>
    <w:rsid w:val="009E68E5"/>
    <w:rsid w:val="00A33088"/>
    <w:rsid w:val="00A362D7"/>
    <w:rsid w:val="00A41EF8"/>
    <w:rsid w:val="00A42235"/>
    <w:rsid w:val="00A42703"/>
    <w:rsid w:val="00A539D2"/>
    <w:rsid w:val="00A83141"/>
    <w:rsid w:val="00AA365A"/>
    <w:rsid w:val="00AA407E"/>
    <w:rsid w:val="00AB5FE7"/>
    <w:rsid w:val="00AC026B"/>
    <w:rsid w:val="00AC0314"/>
    <w:rsid w:val="00AC4D79"/>
    <w:rsid w:val="00AD3593"/>
    <w:rsid w:val="00AE03D3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0FA"/>
    <w:rsid w:val="00BB4E04"/>
    <w:rsid w:val="00BC0FB8"/>
    <w:rsid w:val="00BC1B35"/>
    <w:rsid w:val="00C33055"/>
    <w:rsid w:val="00C429A4"/>
    <w:rsid w:val="00C4629F"/>
    <w:rsid w:val="00C46575"/>
    <w:rsid w:val="00C47BEE"/>
    <w:rsid w:val="00C61C6F"/>
    <w:rsid w:val="00C644D5"/>
    <w:rsid w:val="00C661B0"/>
    <w:rsid w:val="00C74E1B"/>
    <w:rsid w:val="00C76A40"/>
    <w:rsid w:val="00C9094E"/>
    <w:rsid w:val="00C92F05"/>
    <w:rsid w:val="00CA0D86"/>
    <w:rsid w:val="00CB6B9C"/>
    <w:rsid w:val="00CC6175"/>
    <w:rsid w:val="00CE2B0C"/>
    <w:rsid w:val="00CE5158"/>
    <w:rsid w:val="00CE6361"/>
    <w:rsid w:val="00CE7811"/>
    <w:rsid w:val="00CF0711"/>
    <w:rsid w:val="00D07744"/>
    <w:rsid w:val="00D408F9"/>
    <w:rsid w:val="00D41D04"/>
    <w:rsid w:val="00D6201D"/>
    <w:rsid w:val="00D6407C"/>
    <w:rsid w:val="00D81A41"/>
    <w:rsid w:val="00D945C6"/>
    <w:rsid w:val="00DB00F4"/>
    <w:rsid w:val="00DC37B3"/>
    <w:rsid w:val="00DC6958"/>
    <w:rsid w:val="00DD7B9C"/>
    <w:rsid w:val="00E01913"/>
    <w:rsid w:val="00E10AC7"/>
    <w:rsid w:val="00E13467"/>
    <w:rsid w:val="00E154BB"/>
    <w:rsid w:val="00E21195"/>
    <w:rsid w:val="00E51306"/>
    <w:rsid w:val="00E72786"/>
    <w:rsid w:val="00E811B4"/>
    <w:rsid w:val="00E96F29"/>
    <w:rsid w:val="00EC1AE0"/>
    <w:rsid w:val="00EC7847"/>
    <w:rsid w:val="00EF2E51"/>
    <w:rsid w:val="00EF31E0"/>
    <w:rsid w:val="00EF72B8"/>
    <w:rsid w:val="00F45589"/>
    <w:rsid w:val="00F7599E"/>
    <w:rsid w:val="00F764FF"/>
    <w:rsid w:val="00F821A5"/>
    <w:rsid w:val="00F85178"/>
    <w:rsid w:val="00F8723F"/>
    <w:rsid w:val="00F95E11"/>
    <w:rsid w:val="00F97B67"/>
    <w:rsid w:val="00FE0EF5"/>
    <w:rsid w:val="00FE679A"/>
    <w:rsid w:val="00FE745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59A64F"/>
  <w15:chartTrackingRefBased/>
  <w15:docId w15:val="{84556516-0A1B-4056-A407-1879C8EE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customStyle="1" w:styleId="2Char">
    <w:name w:val="제목 2 Char"/>
    <w:link w:val="2"/>
    <w:rsid w:val="00E154BB"/>
    <w:rPr>
      <w:rFonts w:ascii="Arial" w:hAnsi="Arial"/>
      <w:b/>
      <w:lang w:eastAsia="en-US"/>
    </w:rPr>
  </w:style>
  <w:style w:type="character" w:customStyle="1" w:styleId="3Char">
    <w:name w:val="제목 3 Char"/>
    <w:link w:val="3"/>
    <w:rsid w:val="00E154BB"/>
    <w:rPr>
      <w:rFonts w:ascii="Arial" w:hAnsi="Arial"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414</TotalTime>
  <Pages>52</Pages>
  <Words>11409</Words>
  <Characters>65034</Characters>
  <Application>Microsoft Office Word</Application>
  <DocSecurity>0</DocSecurity>
  <Lines>541</Lines>
  <Paragraphs>152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76291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Swanie Juhng</cp:lastModifiedBy>
  <cp:revision>61</cp:revision>
  <cp:lastPrinted>2006-03-03T07:52:00Z</cp:lastPrinted>
  <dcterms:created xsi:type="dcterms:W3CDTF">2019-03-24T02:57:00Z</dcterms:created>
  <dcterms:modified xsi:type="dcterms:W3CDTF">2019-05-06T14:44:00Z</dcterms:modified>
</cp:coreProperties>
</file>